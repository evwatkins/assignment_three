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4E54F0">
        <w:rPr>
          <w:rFonts w:ascii="Arial" w:hAnsi="Arial"/>
          <w:b/>
          <w:color w:val="0000FF"/>
          <w:sz w:val="24"/>
          <w:szCs w:val="24"/>
        </w:rPr>
        <w:t>testHelperIs</w:t>
      </w:r>
      <w:r w:rsidR="006B4EF8" w:rsidRPr="006B4EF8">
        <w:rPr>
          <w:rFonts w:ascii="Arial" w:hAnsi="Arial"/>
          <w:b/>
          <w:color w:val="0000FF"/>
          <w:sz w:val="24"/>
          <w:szCs w:val="24"/>
        </w:rPr>
        <w:t>Null</w:t>
      </w:r>
      <w:proofErr w:type="spellEnd"/>
      <w:r w:rsidR="006B4EF8" w:rsidRPr="006B4EF8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D0154F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D0154F" w:rsidRDefault="00223112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This test</w:t>
      </w:r>
      <w:r w:rsidR="00B77205">
        <w:rPr>
          <w:rFonts w:ascii="Arial" w:hAnsi="Arial"/>
          <w:color w:val="0000FF"/>
          <w:sz w:val="20"/>
        </w:rPr>
        <w:t xml:space="preserve"> throws an exception i</w:t>
      </w:r>
      <w:r w:rsidR="00487303">
        <w:rPr>
          <w:rFonts w:ascii="Arial" w:hAnsi="Arial"/>
          <w:color w:val="0000FF"/>
          <w:sz w:val="20"/>
        </w:rPr>
        <w:t>f</w:t>
      </w:r>
      <w:r w:rsidR="00B77205">
        <w:rPr>
          <w:rFonts w:ascii="Arial" w:hAnsi="Arial"/>
          <w:color w:val="0000FF"/>
          <w:sz w:val="20"/>
        </w:rPr>
        <w:t xml:space="preserve"> the helper is null.</w:t>
      </w:r>
    </w:p>
    <w:p w:rsidR="006B4EF8" w:rsidRDefault="006B4EF8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70264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CC5CD5" w:rsidRDefault="0090714F" w:rsidP="00BB424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90714F">
        <w:rPr>
          <w:rFonts w:ascii="Arial" w:hAnsi="Arial"/>
          <w:color w:val="0000FF"/>
          <w:sz w:val="20"/>
        </w:rPr>
        <w:t>helper</w:t>
      </w:r>
      <w:proofErr w:type="gramEnd"/>
      <w:r w:rsidRPr="0090714F">
        <w:rPr>
          <w:rFonts w:ascii="Arial" w:hAnsi="Arial"/>
          <w:color w:val="0000FF"/>
          <w:sz w:val="20"/>
        </w:rPr>
        <w:t xml:space="preserve"> </w:t>
      </w:r>
      <w:r w:rsidR="00BB4245">
        <w:rPr>
          <w:rFonts w:ascii="Arial" w:hAnsi="Arial"/>
          <w:color w:val="0000FF"/>
          <w:sz w:val="20"/>
        </w:rPr>
        <w:t>is invalid</w:t>
      </w:r>
    </w:p>
    <w:p w:rsidR="0090714F" w:rsidRDefault="0090714F" w:rsidP="0090714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BB4245" w:rsidRDefault="00BB4245" w:rsidP="00BB4245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6F798D" w:rsidRPr="00B15955" w:rsidRDefault="006F798D" w:rsidP="0038523E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CA509D" w:rsidRPr="00CA509D" w:rsidRDefault="00BB4245" w:rsidP="00BB4245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ILoanHelper</w:t>
      </w:r>
      <w:proofErr w:type="spellEnd"/>
      <w:r>
        <w:rPr>
          <w:rFonts w:ascii="Arial" w:hAnsi="Arial"/>
          <w:color w:val="0000FF"/>
          <w:sz w:val="20"/>
        </w:rPr>
        <w:t xml:space="preserve"> helper</w:t>
      </w:r>
    </w:p>
    <w:p w:rsidR="00B468D4" w:rsidRDefault="00B468D4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43B1D" w:rsidRPr="0091603D" w:rsidRDefault="00043B1D" w:rsidP="00043B1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Pr="00043B1D">
        <w:rPr>
          <w:rFonts w:ascii="Arial" w:hAnsi="Arial"/>
          <w:b/>
          <w:color w:val="0000FF"/>
          <w:sz w:val="24"/>
          <w:szCs w:val="24"/>
        </w:rPr>
        <w:t>testLoanMapDAOValues</w:t>
      </w:r>
      <w:proofErr w:type="spellEnd"/>
      <w:r w:rsidRPr="00043B1D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043B1D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</w:t>
      </w:r>
      <w:r w:rsidR="00B502C6">
        <w:rPr>
          <w:rFonts w:ascii="Arial" w:hAnsi="Arial"/>
          <w:color w:val="0000FF"/>
          <w:sz w:val="20"/>
        </w:rPr>
        <w:t xml:space="preserve"> an instance of the helper holds the same value as helper.</w:t>
      </w: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AB4ECC" w:rsidP="00AE10AC">
      <w:pPr>
        <w:pStyle w:val="bp"/>
        <w:tabs>
          <w:tab w:val="left" w:pos="7230"/>
        </w:tabs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Set </w:t>
      </w:r>
      <w:proofErr w:type="spellStart"/>
      <w:r w:rsidR="0060270F" w:rsidRPr="0060270F">
        <w:rPr>
          <w:rFonts w:ascii="Arial" w:hAnsi="Arial"/>
          <w:color w:val="0000FF"/>
          <w:sz w:val="20"/>
        </w:rPr>
        <w:t>ILoanHelper</w:t>
      </w:r>
      <w:proofErr w:type="spellEnd"/>
      <w:r w:rsidR="0060270F" w:rsidRPr="0060270F">
        <w:rPr>
          <w:rFonts w:ascii="Arial" w:hAnsi="Arial"/>
          <w:color w:val="0000FF"/>
          <w:sz w:val="20"/>
        </w:rPr>
        <w:t xml:space="preserve"> </w:t>
      </w:r>
      <w:proofErr w:type="spellStart"/>
      <w:r w:rsidR="0060270F" w:rsidRPr="0060270F">
        <w:rPr>
          <w:rFonts w:ascii="Arial" w:hAnsi="Arial"/>
          <w:color w:val="0000FF"/>
          <w:sz w:val="20"/>
        </w:rPr>
        <w:t>actualHelper</w:t>
      </w:r>
      <w:proofErr w:type="spellEnd"/>
      <w:r w:rsidR="0060270F" w:rsidRPr="0060270F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to</w:t>
      </w:r>
      <w:r w:rsidR="0060270F" w:rsidRPr="0060270F">
        <w:rPr>
          <w:rFonts w:ascii="Arial" w:hAnsi="Arial"/>
          <w:color w:val="0000FF"/>
          <w:sz w:val="20"/>
        </w:rPr>
        <w:t xml:space="preserve"> helper;</w:t>
      </w:r>
      <w:r w:rsidR="00AE10AC">
        <w:rPr>
          <w:rFonts w:ascii="Arial" w:hAnsi="Arial"/>
          <w:color w:val="0000FF"/>
          <w:sz w:val="20"/>
        </w:rPr>
        <w:tab/>
      </w: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43B1D" w:rsidRDefault="009B32AC" w:rsidP="009B32A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9B32AC">
        <w:rPr>
          <w:rFonts w:ascii="Arial" w:hAnsi="Arial"/>
          <w:color w:val="0000FF"/>
          <w:sz w:val="20"/>
        </w:rPr>
        <w:t>actualHelper</w:t>
      </w:r>
      <w:proofErr w:type="spellEnd"/>
      <w:proofErr w:type="gramEnd"/>
      <w:r w:rsidRPr="009B32AC">
        <w:rPr>
          <w:rFonts w:ascii="Arial" w:hAnsi="Arial"/>
          <w:color w:val="0000FF"/>
          <w:sz w:val="20"/>
        </w:rPr>
        <w:t xml:space="preserve"> equals helper</w:t>
      </w:r>
    </w:p>
    <w:p w:rsidR="0060270F" w:rsidRPr="00B15955" w:rsidRDefault="0060270F" w:rsidP="00043B1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43B1D" w:rsidRDefault="00043B1D" w:rsidP="00043B1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B1101" w:rsidRDefault="00150157" w:rsidP="00EB110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 w:rsidRPr="0060270F">
        <w:rPr>
          <w:rFonts w:ascii="Arial" w:hAnsi="Arial"/>
          <w:color w:val="0000FF"/>
          <w:sz w:val="20"/>
        </w:rPr>
        <w:t>ILoanHelper</w:t>
      </w:r>
      <w:proofErr w:type="spellEnd"/>
      <w:r>
        <w:rPr>
          <w:rFonts w:ascii="Arial" w:hAnsi="Arial"/>
          <w:color w:val="0000FF"/>
          <w:sz w:val="20"/>
        </w:rPr>
        <w:t xml:space="preserve"> </w:t>
      </w:r>
      <w:proofErr w:type="spellStart"/>
      <w:r w:rsidR="00EB1101">
        <w:rPr>
          <w:rFonts w:ascii="Arial" w:hAnsi="Arial"/>
          <w:color w:val="0000FF"/>
          <w:sz w:val="20"/>
        </w:rPr>
        <w:t>actualHelper</w:t>
      </w:r>
      <w:proofErr w:type="spellEnd"/>
    </w:p>
    <w:p w:rsidR="00EB1101" w:rsidRDefault="00EB1101" w:rsidP="00EB110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9B32AC">
        <w:rPr>
          <w:rFonts w:ascii="Arial" w:hAnsi="Arial"/>
          <w:color w:val="0000FF"/>
          <w:sz w:val="20"/>
        </w:rPr>
        <w:t>helper</w:t>
      </w:r>
      <w:proofErr w:type="gramEnd"/>
    </w:p>
    <w:p w:rsidR="00043B1D" w:rsidRDefault="00043B1D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955AC" w:rsidRPr="0091603D" w:rsidRDefault="000955AC" w:rsidP="000955A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873C96" w:rsidRPr="00873C96">
        <w:rPr>
          <w:rFonts w:ascii="Arial" w:hAnsi="Arial"/>
          <w:b/>
          <w:color w:val="0000FF"/>
          <w:sz w:val="24"/>
          <w:szCs w:val="24"/>
        </w:rPr>
        <w:t>testGetLoanByID</w:t>
      </w:r>
      <w:proofErr w:type="spellEnd"/>
      <w:r w:rsidR="00873C96" w:rsidRPr="00873C96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9B72DB" w:rsidP="000955AC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Confirms if a loan can be located using a particular loan ID instead of showing null.</w:t>
      </w: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4553A8" w:rsidP="00E373D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id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873C96" w:rsidRDefault="00873C96" w:rsidP="00873C9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873C96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955AC" w:rsidRPr="00873C96" w:rsidRDefault="004553A8" w:rsidP="004553A8">
      <w:pPr>
        <w:pStyle w:val="bp"/>
        <w:spacing w:before="0" w:after="0"/>
        <w:rPr>
          <w:rFonts w:ascii="Arial" w:hAnsi="Arial"/>
          <w:sz w:val="20"/>
        </w:rPr>
      </w:pPr>
      <w:r w:rsidRPr="004553A8">
        <w:rPr>
          <w:rFonts w:ascii="Arial" w:hAnsi="Arial"/>
          <w:color w:val="0000FF"/>
          <w:sz w:val="20"/>
        </w:rPr>
        <w:t xml:space="preserve">Value of </w:t>
      </w:r>
      <w:proofErr w:type="spellStart"/>
      <w:r w:rsidR="008935AF">
        <w:rPr>
          <w:rFonts w:ascii="Arial" w:hAnsi="Arial"/>
          <w:color w:val="0000FF"/>
          <w:sz w:val="20"/>
        </w:rPr>
        <w:t>loanMap</w:t>
      </w:r>
      <w:proofErr w:type="spellEnd"/>
      <w:r w:rsidRPr="004553A8">
        <w:rPr>
          <w:rFonts w:ascii="Arial" w:hAnsi="Arial"/>
          <w:color w:val="0000FF"/>
          <w:sz w:val="20"/>
        </w:rPr>
        <w:t xml:space="preserve"> </w:t>
      </w:r>
      <w:r w:rsidR="009A1E36">
        <w:rPr>
          <w:rFonts w:ascii="Arial" w:hAnsi="Arial"/>
          <w:color w:val="0000FF"/>
          <w:sz w:val="20"/>
        </w:rPr>
        <w:t>returned</w:t>
      </w:r>
    </w:p>
    <w:p w:rsidR="000955AC" w:rsidRPr="00B15955" w:rsidRDefault="000955AC" w:rsidP="000955A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96993" w:rsidRPr="0091603D" w:rsidRDefault="004553A8" w:rsidP="000955AC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id</w:t>
      </w:r>
    </w:p>
    <w:p w:rsidR="000955AC" w:rsidRDefault="000955AC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917611" w:rsidRDefault="00917611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0955AC" w:rsidRPr="0091603D" w:rsidRDefault="000955AC" w:rsidP="000955A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0F18CB" w:rsidRPr="000F18CB">
        <w:rPr>
          <w:rFonts w:ascii="Arial" w:hAnsi="Arial"/>
          <w:b/>
          <w:color w:val="0000FF"/>
          <w:sz w:val="24"/>
          <w:szCs w:val="24"/>
        </w:rPr>
        <w:t>testGetLoanByBookIfBookIsNull</w:t>
      </w:r>
      <w:proofErr w:type="spellEnd"/>
      <w:r w:rsidR="000F18CB" w:rsidRPr="000F18CB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B926DA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955AC" w:rsidRPr="00B926DA" w:rsidRDefault="0075770F" w:rsidP="000955A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</w:t>
      </w:r>
      <w:r>
        <w:rPr>
          <w:rFonts w:ascii="Arial" w:hAnsi="Arial"/>
          <w:color w:val="0000FF"/>
          <w:sz w:val="20"/>
        </w:rPr>
        <w:t>heck</w:t>
      </w:r>
      <w:r>
        <w:rPr>
          <w:rFonts w:ascii="Arial" w:hAnsi="Arial"/>
          <w:color w:val="0000FF"/>
          <w:sz w:val="20"/>
        </w:rPr>
        <w:t xml:space="preserve"> if a loan can be found using a book</w:t>
      </w:r>
      <w:r>
        <w:rPr>
          <w:rFonts w:ascii="Arial" w:hAnsi="Arial"/>
          <w:color w:val="0000FF"/>
          <w:sz w:val="20"/>
        </w:rPr>
        <w:t>.</w:t>
      </w:r>
      <w:r w:rsidR="00734C16">
        <w:rPr>
          <w:rFonts w:ascii="Arial" w:hAnsi="Arial"/>
          <w:color w:val="0000FF"/>
          <w:sz w:val="20"/>
        </w:rPr>
        <w:t xml:space="preserve"> </w:t>
      </w:r>
      <w:r w:rsidR="003F440C">
        <w:rPr>
          <w:rFonts w:ascii="Arial" w:hAnsi="Arial"/>
          <w:color w:val="0000FF"/>
          <w:sz w:val="20"/>
        </w:rPr>
        <w:t>Set book to invalid</w:t>
      </w:r>
      <w:r w:rsidR="00B926DA">
        <w:rPr>
          <w:rFonts w:ascii="Arial" w:hAnsi="Arial"/>
          <w:color w:val="0000FF"/>
          <w:sz w:val="20"/>
        </w:rPr>
        <w:t>. T</w:t>
      </w:r>
      <w:r w:rsidR="00F30C66">
        <w:rPr>
          <w:rFonts w:ascii="Arial" w:hAnsi="Arial"/>
          <w:color w:val="0000FF"/>
          <w:sz w:val="20"/>
        </w:rPr>
        <w:t>hrows an exception if book is null</w:t>
      </w:r>
      <w:r w:rsidR="002C7E17">
        <w:rPr>
          <w:rFonts w:ascii="Arial" w:hAnsi="Arial"/>
          <w:color w:val="0000FF"/>
          <w:sz w:val="20"/>
        </w:rPr>
        <w:t>.</w:t>
      </w:r>
      <w:r w:rsidR="001C421B">
        <w:rPr>
          <w:rFonts w:ascii="Arial" w:hAnsi="Arial"/>
          <w:color w:val="0000FF"/>
          <w:sz w:val="20"/>
        </w:rPr>
        <w:t xml:space="preserve"> </w:t>
      </w: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0F18CB" w:rsidP="009A4A7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0F18CB">
        <w:rPr>
          <w:rFonts w:ascii="Arial" w:hAnsi="Arial"/>
          <w:color w:val="0000FF"/>
          <w:sz w:val="20"/>
        </w:rPr>
        <w:t>book</w:t>
      </w:r>
      <w:proofErr w:type="gramEnd"/>
      <w:r w:rsidRPr="000F18CB">
        <w:rPr>
          <w:rFonts w:ascii="Arial" w:hAnsi="Arial"/>
          <w:color w:val="0000FF"/>
          <w:sz w:val="20"/>
        </w:rPr>
        <w:t xml:space="preserve"> </w:t>
      </w:r>
      <w:r w:rsidR="009A4A7E">
        <w:rPr>
          <w:rFonts w:ascii="Arial" w:hAnsi="Arial"/>
          <w:color w:val="0000FF"/>
          <w:sz w:val="20"/>
        </w:rPr>
        <w:t>is invalid</w:t>
      </w:r>
    </w:p>
    <w:p w:rsidR="000F18CB" w:rsidRDefault="000F18CB" w:rsidP="000F18C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F18CB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95343" w:rsidRDefault="00095343" w:rsidP="0009534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0F18CB" w:rsidRPr="000F18CB" w:rsidRDefault="000F18CB" w:rsidP="000955AC">
      <w:pPr>
        <w:pStyle w:val="bp"/>
        <w:spacing w:before="0" w:after="0"/>
        <w:rPr>
          <w:rFonts w:ascii="Arial" w:hAnsi="Arial"/>
          <w:sz w:val="20"/>
        </w:rPr>
      </w:pPr>
    </w:p>
    <w:p w:rsidR="000955AC" w:rsidRDefault="000955AC" w:rsidP="000955A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955AC" w:rsidRDefault="004C2601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IBook book</w:t>
      </w:r>
    </w:p>
    <w:p w:rsidR="004C2601" w:rsidRDefault="004C2601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1135B" w:rsidRPr="0091603D" w:rsidRDefault="0041135B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F95133" w:rsidRPr="00F95133">
        <w:rPr>
          <w:rFonts w:ascii="Arial" w:hAnsi="Arial"/>
          <w:b/>
          <w:color w:val="0000FF"/>
          <w:sz w:val="24"/>
          <w:szCs w:val="24"/>
        </w:rPr>
        <w:t>testGetLoanByBook</w:t>
      </w:r>
      <w:proofErr w:type="spellEnd"/>
      <w:r w:rsidR="00F95133" w:rsidRPr="00F95133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3F440C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 if a loan can be found using a book</w:t>
      </w:r>
      <w:r>
        <w:rPr>
          <w:rFonts w:ascii="Arial" w:hAnsi="Arial"/>
          <w:color w:val="0000FF"/>
          <w:sz w:val="20"/>
        </w:rPr>
        <w:t>. Set book to valid and return the current loan associated to that book.</w:t>
      </w:r>
    </w:p>
    <w:p w:rsidR="003F440C" w:rsidRDefault="003F440C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FB1BAC" w:rsidRDefault="0041135B" w:rsidP="003F440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3F440C" w:rsidP="00984D2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3F440C">
        <w:rPr>
          <w:rFonts w:ascii="Arial" w:hAnsi="Arial"/>
          <w:color w:val="0000FF"/>
          <w:sz w:val="20"/>
        </w:rPr>
        <w:t>book</w:t>
      </w:r>
      <w:proofErr w:type="gramEnd"/>
      <w:r w:rsidRPr="003F440C">
        <w:rPr>
          <w:rFonts w:ascii="Arial" w:hAnsi="Arial"/>
          <w:color w:val="0000FF"/>
          <w:sz w:val="20"/>
        </w:rPr>
        <w:t xml:space="preserve"> is valid</w:t>
      </w:r>
    </w:p>
    <w:p w:rsidR="00FB1BAC" w:rsidRDefault="00FB1BAC" w:rsidP="00FB1BA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984D27" w:rsidP="00984D2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return</w:t>
      </w:r>
      <w:proofErr w:type="gramEnd"/>
      <w:r>
        <w:rPr>
          <w:rFonts w:ascii="Arial" w:hAnsi="Arial"/>
          <w:color w:val="0000FF"/>
          <w:sz w:val="20"/>
        </w:rPr>
        <w:t xml:space="preserve"> loan</w:t>
      </w:r>
    </w:p>
    <w:p w:rsidR="0041135B" w:rsidRPr="000F18CB" w:rsidRDefault="0041135B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984D27" w:rsidRDefault="00984D27" w:rsidP="00984D2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IBook book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1135B" w:rsidRPr="0091603D" w:rsidRDefault="0041135B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6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E53D28" w:rsidRPr="00E53D28">
        <w:rPr>
          <w:rFonts w:ascii="Arial" w:hAnsi="Arial"/>
          <w:b/>
          <w:color w:val="0000FF"/>
          <w:sz w:val="24"/>
          <w:szCs w:val="24"/>
        </w:rPr>
        <w:t>testFindLoansByBorrowerIfBorrowerIsNull</w:t>
      </w:r>
      <w:proofErr w:type="spellEnd"/>
      <w:r w:rsidR="00E53D28" w:rsidRPr="00E53D28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683D84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If a borrower is null</w:t>
      </w:r>
      <w:r w:rsidR="00B02689">
        <w:rPr>
          <w:rFonts w:ascii="Arial" w:hAnsi="Arial"/>
          <w:color w:val="0000FF"/>
          <w:sz w:val="20"/>
        </w:rPr>
        <w:t xml:space="preserve"> then this test should throw an</w:t>
      </w:r>
      <w:r>
        <w:rPr>
          <w:rFonts w:ascii="Arial" w:hAnsi="Arial"/>
          <w:color w:val="0000FF"/>
          <w:sz w:val="20"/>
        </w:rPr>
        <w:t xml:space="preserve"> exception.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75153E" w:rsidP="00A2629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75153E">
        <w:rPr>
          <w:rFonts w:ascii="Arial" w:hAnsi="Arial"/>
          <w:color w:val="0000FF"/>
          <w:sz w:val="20"/>
        </w:rPr>
        <w:t>borrower</w:t>
      </w:r>
      <w:proofErr w:type="gramEnd"/>
      <w:r w:rsidRPr="0075153E">
        <w:rPr>
          <w:rFonts w:ascii="Arial" w:hAnsi="Arial"/>
          <w:color w:val="0000FF"/>
          <w:sz w:val="20"/>
        </w:rPr>
        <w:t xml:space="preserve"> </w:t>
      </w:r>
      <w:r w:rsidR="00A2629C">
        <w:rPr>
          <w:rFonts w:ascii="Arial" w:hAnsi="Arial"/>
          <w:color w:val="0000FF"/>
          <w:sz w:val="20"/>
        </w:rPr>
        <w:t>is invalid</w:t>
      </w:r>
    </w:p>
    <w:p w:rsidR="004839BB" w:rsidRDefault="004839BB" w:rsidP="0075153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A2629C" w:rsidRDefault="00A2629C" w:rsidP="00A2629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D70A43" w:rsidRPr="000F18CB" w:rsidRDefault="00D70A43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A2629C" w:rsidRDefault="00A2629C" w:rsidP="00A2629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IMember</w:t>
      </w:r>
      <w:proofErr w:type="spellEnd"/>
      <w:r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b</w:t>
      </w:r>
      <w:r>
        <w:rPr>
          <w:rFonts w:ascii="Arial" w:hAnsi="Arial"/>
          <w:color w:val="0000FF"/>
          <w:sz w:val="20"/>
        </w:rPr>
        <w:t>orrower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1135B" w:rsidRPr="0091603D" w:rsidRDefault="002C6BF5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7</w:t>
      </w:r>
      <w:r w:rsidR="0041135B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C0360E" w:rsidRPr="00C0360E">
        <w:rPr>
          <w:rFonts w:ascii="Arial" w:hAnsi="Arial"/>
          <w:b/>
          <w:color w:val="0000FF"/>
          <w:sz w:val="24"/>
          <w:szCs w:val="24"/>
        </w:rPr>
        <w:t>testFindLoansByBorrower</w:t>
      </w:r>
      <w:proofErr w:type="spellEnd"/>
      <w:r w:rsidR="00C0360E" w:rsidRPr="00C0360E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3F4A48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Search for a loan using a borrower and see if this equals a borrower attached to a </w:t>
      </w:r>
      <w:r w:rsidR="00907D34">
        <w:rPr>
          <w:rFonts w:ascii="Arial" w:hAnsi="Arial"/>
          <w:color w:val="0000FF"/>
          <w:sz w:val="20"/>
        </w:rPr>
        <w:t xml:space="preserve">current </w:t>
      </w:r>
      <w:r>
        <w:rPr>
          <w:rFonts w:ascii="Arial" w:hAnsi="Arial"/>
          <w:color w:val="0000FF"/>
          <w:sz w:val="20"/>
        </w:rPr>
        <w:t>loan.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98106F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borrower</w:t>
      </w:r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C0360E" w:rsidRDefault="00C0360E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1B6485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borrower</w:t>
      </w:r>
      <w:proofErr w:type="gramEnd"/>
      <w:r>
        <w:rPr>
          <w:rFonts w:ascii="Arial" w:hAnsi="Arial"/>
          <w:color w:val="0000FF"/>
          <w:sz w:val="20"/>
        </w:rPr>
        <w:t xml:space="preserve"> exists</w:t>
      </w:r>
    </w:p>
    <w:p w:rsidR="00C0360E" w:rsidRPr="000F18CB" w:rsidRDefault="00C0360E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F4A48" w:rsidRPr="003F4A48" w:rsidRDefault="00907D34" w:rsidP="00907D34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IMember</w:t>
      </w:r>
      <w:proofErr w:type="spellEnd"/>
      <w:r>
        <w:rPr>
          <w:rFonts w:ascii="Arial" w:hAnsi="Arial"/>
          <w:color w:val="0000FF"/>
          <w:sz w:val="20"/>
        </w:rPr>
        <w:t xml:space="preserve"> borrower</w:t>
      </w:r>
    </w:p>
    <w:p w:rsidR="0041135B" w:rsidRDefault="0041135B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92085D" w:rsidRDefault="0092085D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41135B" w:rsidRPr="0091603D" w:rsidRDefault="00D5289E" w:rsidP="0041135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8</w:t>
      </w:r>
      <w:r w:rsidR="0041135B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794029" w:rsidRPr="00794029">
        <w:rPr>
          <w:rFonts w:ascii="Arial" w:hAnsi="Arial"/>
          <w:b/>
          <w:color w:val="0000FF"/>
          <w:sz w:val="24"/>
          <w:szCs w:val="24"/>
        </w:rPr>
        <w:t>testFindLoansByBookTitleIfTitleEmpty</w:t>
      </w:r>
      <w:proofErr w:type="spellEnd"/>
      <w:r w:rsidR="00794029" w:rsidRPr="00794029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BF7230" w:rsidP="0041135B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Search for a loan using the title of a book and throw exception if no title exits.</w:t>
      </w: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41135B" w:rsidRDefault="005541E8" w:rsidP="005541E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</w:t>
      </w:r>
      <w:r w:rsidR="00794029" w:rsidRPr="00794029">
        <w:rPr>
          <w:rFonts w:ascii="Arial" w:hAnsi="Arial"/>
          <w:color w:val="0000FF"/>
          <w:sz w:val="20"/>
        </w:rPr>
        <w:t>itle</w:t>
      </w:r>
      <w:proofErr w:type="gramEnd"/>
      <w:r w:rsidR="00794029" w:rsidRPr="00794029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is </w:t>
      </w:r>
      <w:r w:rsidR="00C229FF">
        <w:rPr>
          <w:rFonts w:ascii="Arial" w:hAnsi="Arial"/>
          <w:color w:val="0000FF"/>
          <w:sz w:val="20"/>
        </w:rPr>
        <w:t>in</w:t>
      </w:r>
      <w:r>
        <w:rPr>
          <w:rFonts w:ascii="Arial" w:hAnsi="Arial"/>
          <w:color w:val="0000FF"/>
          <w:sz w:val="20"/>
        </w:rPr>
        <w:t>valid</w:t>
      </w:r>
    </w:p>
    <w:p w:rsidR="00794029" w:rsidRDefault="00794029" w:rsidP="00794029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5541E8" w:rsidRDefault="005541E8" w:rsidP="005541E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41135B" w:rsidRPr="000F18CB" w:rsidRDefault="0041135B" w:rsidP="0041135B">
      <w:pPr>
        <w:pStyle w:val="bp"/>
        <w:spacing w:before="0" w:after="0"/>
        <w:rPr>
          <w:rFonts w:ascii="Arial" w:hAnsi="Arial"/>
          <w:sz w:val="20"/>
        </w:rPr>
      </w:pPr>
    </w:p>
    <w:p w:rsidR="0041135B" w:rsidRDefault="0041135B" w:rsidP="004113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1135B" w:rsidRPr="005541E8" w:rsidRDefault="005541E8" w:rsidP="007322A0">
      <w:pPr>
        <w:pStyle w:val="bp"/>
        <w:spacing w:before="0" w:after="0"/>
        <w:rPr>
          <w:rFonts w:ascii="Arial" w:hAnsi="Arial"/>
          <w:color w:val="0000FF"/>
          <w:sz w:val="20"/>
          <w:szCs w:val="28"/>
        </w:rPr>
      </w:pPr>
      <w:r w:rsidRPr="005541E8">
        <w:rPr>
          <w:rFonts w:ascii="Arial" w:hAnsi="Arial"/>
          <w:color w:val="0000FF"/>
          <w:sz w:val="20"/>
          <w:szCs w:val="28"/>
        </w:rPr>
        <w:t xml:space="preserve">String </w:t>
      </w:r>
      <w:r>
        <w:rPr>
          <w:rFonts w:ascii="Arial" w:hAnsi="Arial"/>
          <w:color w:val="0000FF"/>
          <w:sz w:val="20"/>
          <w:szCs w:val="28"/>
        </w:rPr>
        <w:t>title</w:t>
      </w:r>
    </w:p>
    <w:p w:rsidR="005541E8" w:rsidRPr="005541E8" w:rsidRDefault="005541E8" w:rsidP="007322A0">
      <w:pPr>
        <w:pStyle w:val="bp"/>
        <w:spacing w:before="0" w:after="0"/>
        <w:rPr>
          <w:rFonts w:ascii="Arial" w:hAnsi="Arial"/>
          <w:color w:val="0000FF"/>
          <w:sz w:val="20"/>
          <w:szCs w:val="28"/>
        </w:rPr>
      </w:pPr>
    </w:p>
    <w:p w:rsidR="000B656F" w:rsidRPr="0091603D" w:rsidRDefault="00C536F7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9 </w:t>
      </w:r>
      <w:r w:rsidR="000B656F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proofErr w:type="gramStart"/>
      <w:r w:rsidR="00AB0187" w:rsidRPr="00AB0187">
        <w:rPr>
          <w:rFonts w:ascii="Arial" w:hAnsi="Arial"/>
          <w:b/>
          <w:color w:val="0000FF"/>
          <w:sz w:val="24"/>
          <w:szCs w:val="24"/>
        </w:rPr>
        <w:t>testFindLoansByBookTitle</w:t>
      </w:r>
      <w:proofErr w:type="spellEnd"/>
      <w:r w:rsidR="00AB0187" w:rsidRPr="00AB0187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732717" w:rsidRDefault="00732717" w:rsidP="0073271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Search for a loan using the title of a book.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C06397" w:rsidP="00C0639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title</w:t>
      </w:r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A706FE" w:rsidRDefault="00A706FE" w:rsidP="00A706F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92085D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title</w:t>
      </w:r>
      <w:proofErr w:type="gramEnd"/>
      <w:r>
        <w:rPr>
          <w:rFonts w:ascii="Arial" w:hAnsi="Arial"/>
          <w:color w:val="0000FF"/>
          <w:sz w:val="20"/>
        </w:rPr>
        <w:t xml:space="preserve"> exits</w:t>
      </w:r>
    </w:p>
    <w:p w:rsidR="00A706FE" w:rsidRPr="000F18CB" w:rsidRDefault="00A706FE" w:rsidP="000B656F">
      <w:pPr>
        <w:pStyle w:val="bp"/>
        <w:spacing w:before="0" w:after="0"/>
        <w:rPr>
          <w:rFonts w:ascii="Arial" w:hAnsi="Arial"/>
          <w:sz w:val="20"/>
        </w:rPr>
      </w:pPr>
    </w:p>
    <w:p w:rsidR="00634B8B" w:rsidRDefault="000B656F" w:rsidP="00634B8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C06397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r>
        <w:rPr>
          <w:rFonts w:ascii="Arial" w:hAnsi="Arial"/>
          <w:color w:val="0000FF"/>
          <w:sz w:val="20"/>
        </w:rPr>
        <w:t>String title</w:t>
      </w:r>
    </w:p>
    <w:p w:rsidR="00F63833" w:rsidRDefault="00F63833">
      <w:pPr>
        <w:rPr>
          <w:rFonts w:ascii="Arial" w:hAnsi="Arial"/>
          <w:b/>
          <w:color w:val="0000FF"/>
          <w:sz w:val="24"/>
          <w:szCs w:val="24"/>
        </w:rPr>
      </w:pPr>
    </w:p>
    <w:p w:rsidR="000B656F" w:rsidRPr="0091603D" w:rsidRDefault="00336100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10</w:t>
      </w:r>
      <w:r w:rsidR="000B656F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067E3F" w:rsidRPr="00067E3F">
        <w:rPr>
          <w:rFonts w:ascii="Arial" w:hAnsi="Arial"/>
          <w:b/>
          <w:color w:val="0000FF"/>
          <w:sz w:val="24"/>
          <w:szCs w:val="24"/>
        </w:rPr>
        <w:t>testUpdateOverDueStatus</w:t>
      </w:r>
      <w:proofErr w:type="spellEnd"/>
      <w:r w:rsidR="00067E3F" w:rsidRPr="00067E3F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09198A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Update</w:t>
      </w:r>
      <w:r w:rsidR="00F63833">
        <w:rPr>
          <w:rFonts w:ascii="Arial" w:hAnsi="Arial"/>
          <w:color w:val="0000FF"/>
          <w:sz w:val="20"/>
        </w:rPr>
        <w:t xml:space="preserve"> the overdue status of a loan using the current date.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1B653A" w:rsidRDefault="008E7E7D" w:rsidP="00F63833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loan</w:t>
      </w:r>
      <w:proofErr w:type="gramEnd"/>
      <w:r>
        <w:rPr>
          <w:rFonts w:ascii="Arial" w:hAnsi="Arial"/>
          <w:color w:val="0000FF"/>
          <w:sz w:val="20"/>
        </w:rPr>
        <w:t xml:space="preserve"> is valid</w:t>
      </w:r>
    </w:p>
    <w:p w:rsidR="00F63833" w:rsidRPr="00F63833" w:rsidRDefault="00F63833" w:rsidP="00F6383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09198A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set</w:t>
      </w:r>
      <w:proofErr w:type="gramEnd"/>
      <w:r>
        <w:rPr>
          <w:rFonts w:ascii="Arial" w:hAnsi="Arial"/>
          <w:color w:val="0000FF"/>
          <w:sz w:val="20"/>
        </w:rPr>
        <w:t xml:space="preserve"> overdue state using </w:t>
      </w:r>
      <w:proofErr w:type="spellStart"/>
      <w:r>
        <w:rPr>
          <w:rFonts w:ascii="Arial" w:hAnsi="Arial"/>
          <w:color w:val="0000FF"/>
          <w:sz w:val="20"/>
        </w:rPr>
        <w:t>currentDate</w:t>
      </w:r>
      <w:proofErr w:type="spellEnd"/>
    </w:p>
    <w:p w:rsidR="00F63833" w:rsidRPr="000F18CB" w:rsidRDefault="00F63833" w:rsidP="000B656F">
      <w:pPr>
        <w:pStyle w:val="bp"/>
        <w:spacing w:before="0" w:after="0"/>
        <w:rPr>
          <w:rFonts w:ascii="Arial" w:hAnsi="Arial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B656F" w:rsidRPr="0091603D" w:rsidRDefault="008E7E7D" w:rsidP="000B656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>
        <w:rPr>
          <w:rFonts w:ascii="Arial" w:hAnsi="Arial"/>
          <w:color w:val="0000FF"/>
          <w:sz w:val="20"/>
        </w:rPr>
        <w:t>currentDate</w:t>
      </w:r>
      <w:proofErr w:type="spellEnd"/>
    </w:p>
    <w:p w:rsidR="000B656F" w:rsidRDefault="000B656F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B656F" w:rsidRPr="0091603D" w:rsidRDefault="00336100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11</w:t>
      </w:r>
      <w:r w:rsidR="000B656F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067E3F" w:rsidRPr="00067E3F">
        <w:rPr>
          <w:rFonts w:ascii="Arial" w:hAnsi="Arial"/>
          <w:b/>
          <w:color w:val="0000FF"/>
          <w:sz w:val="24"/>
          <w:szCs w:val="24"/>
        </w:rPr>
        <w:t>testGetNextID</w:t>
      </w:r>
      <w:proofErr w:type="spellEnd"/>
      <w:r w:rsidR="00067E3F" w:rsidRPr="00067E3F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D50B0A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Check the </w:t>
      </w:r>
      <w:proofErr w:type="spellStart"/>
      <w:r>
        <w:rPr>
          <w:rFonts w:ascii="Arial" w:hAnsi="Arial"/>
          <w:color w:val="0000FF"/>
          <w:sz w:val="20"/>
        </w:rPr>
        <w:t>getNextID</w:t>
      </w:r>
      <w:proofErr w:type="spellEnd"/>
      <w:r>
        <w:rPr>
          <w:rFonts w:ascii="Arial" w:hAnsi="Arial"/>
          <w:color w:val="0000FF"/>
          <w:sz w:val="20"/>
        </w:rPr>
        <w:t xml:space="preserve"> method to confirm the starting ID is equal to 0.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D50B0A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34734B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set</w:t>
      </w:r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 w:rsidR="00D50B0A" w:rsidRPr="00D50B0A">
        <w:rPr>
          <w:rFonts w:ascii="Arial" w:hAnsi="Arial"/>
          <w:color w:val="0000FF"/>
          <w:sz w:val="20"/>
        </w:rPr>
        <w:t>actualID</w:t>
      </w:r>
      <w:proofErr w:type="spellEnd"/>
      <w:r>
        <w:rPr>
          <w:rFonts w:ascii="Arial" w:hAnsi="Arial"/>
          <w:color w:val="0000FF"/>
          <w:sz w:val="20"/>
        </w:rPr>
        <w:t xml:space="preserve"> to id</w:t>
      </w:r>
    </w:p>
    <w:p w:rsidR="00D50B0A" w:rsidRPr="00D50B0A" w:rsidRDefault="00D50B0A" w:rsidP="000B656F">
      <w:pPr>
        <w:pStyle w:val="bp"/>
        <w:spacing w:before="0" w:after="0"/>
        <w:rPr>
          <w:rFonts w:ascii="Arial" w:hAnsi="Arial"/>
          <w:sz w:val="20"/>
        </w:rPr>
      </w:pPr>
    </w:p>
    <w:p w:rsidR="00D50B0A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34734B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actualID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equals </w:t>
      </w:r>
      <w:r w:rsidR="009F6515">
        <w:rPr>
          <w:rFonts w:ascii="Arial" w:hAnsi="Arial"/>
          <w:color w:val="0000FF"/>
          <w:sz w:val="20"/>
        </w:rPr>
        <w:t>0</w:t>
      </w:r>
    </w:p>
    <w:p w:rsidR="00D50B0A" w:rsidRPr="000F18CB" w:rsidRDefault="00D50B0A" w:rsidP="000B656F">
      <w:pPr>
        <w:pStyle w:val="bp"/>
        <w:spacing w:before="0" w:after="0"/>
        <w:rPr>
          <w:rFonts w:ascii="Arial" w:hAnsi="Arial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B656F" w:rsidRPr="0091603D" w:rsidRDefault="0034734B" w:rsidP="000B656F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Int</w:t>
      </w:r>
      <w:proofErr w:type="spell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actualID</w:t>
      </w:r>
      <w:proofErr w:type="spellEnd"/>
    </w:p>
    <w:p w:rsidR="000B656F" w:rsidRDefault="000B656F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4675DA" w:rsidRDefault="004675DA">
      <w:pPr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br w:type="page"/>
      </w:r>
    </w:p>
    <w:p w:rsidR="000B656F" w:rsidRPr="0091603D" w:rsidRDefault="00336100" w:rsidP="000B656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12</w:t>
      </w:r>
      <w:r w:rsidR="000B656F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067E3F" w:rsidRPr="00067E3F">
        <w:rPr>
          <w:rFonts w:ascii="Arial" w:hAnsi="Arial"/>
          <w:b/>
          <w:color w:val="0000FF"/>
          <w:sz w:val="24"/>
          <w:szCs w:val="24"/>
        </w:rPr>
        <w:t>testCreateLoanNullBorrower</w:t>
      </w:r>
      <w:proofErr w:type="spellEnd"/>
      <w:r w:rsidR="00067E3F" w:rsidRPr="00067E3F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88605F" w:rsidP="000B656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Tests if borrower details are </w:t>
      </w:r>
      <w:r w:rsidR="00755986">
        <w:rPr>
          <w:rFonts w:ascii="Arial" w:hAnsi="Arial"/>
          <w:color w:val="0000FF"/>
          <w:sz w:val="20"/>
        </w:rPr>
        <w:t>invalid</w:t>
      </w:r>
      <w:r>
        <w:rPr>
          <w:rFonts w:ascii="Arial" w:hAnsi="Arial"/>
          <w:color w:val="0000FF"/>
          <w:sz w:val="20"/>
        </w:rPr>
        <w:t xml:space="preserve"> a</w:t>
      </w:r>
      <w:r w:rsidR="001E2143">
        <w:rPr>
          <w:rFonts w:ascii="Arial" w:hAnsi="Arial"/>
          <w:color w:val="0000FF"/>
          <w:sz w:val="20"/>
        </w:rPr>
        <w:t>nd book details</w:t>
      </w:r>
      <w:r w:rsidR="002F5E07">
        <w:rPr>
          <w:rFonts w:ascii="Arial" w:hAnsi="Arial"/>
          <w:color w:val="0000FF"/>
          <w:sz w:val="20"/>
        </w:rPr>
        <w:t xml:space="preserve"> valid</w:t>
      </w:r>
      <w:r w:rsidR="001E2143">
        <w:rPr>
          <w:rFonts w:ascii="Arial" w:hAnsi="Arial"/>
          <w:color w:val="0000FF"/>
          <w:sz w:val="20"/>
        </w:rPr>
        <w:t>. I</w:t>
      </w:r>
      <w:r>
        <w:rPr>
          <w:rFonts w:ascii="Arial" w:hAnsi="Arial"/>
          <w:color w:val="0000FF"/>
          <w:sz w:val="20"/>
        </w:rPr>
        <w:t>f the borrow</w:t>
      </w:r>
      <w:r w:rsidR="001E2143">
        <w:rPr>
          <w:rFonts w:ascii="Arial" w:hAnsi="Arial"/>
          <w:color w:val="0000FF"/>
          <w:sz w:val="20"/>
        </w:rPr>
        <w:t>er</w:t>
      </w:r>
      <w:r>
        <w:rPr>
          <w:rFonts w:ascii="Arial" w:hAnsi="Arial"/>
          <w:color w:val="0000FF"/>
          <w:sz w:val="20"/>
        </w:rPr>
        <w:t xml:space="preserve"> is </w:t>
      </w:r>
      <w:r w:rsidR="002F5E07">
        <w:rPr>
          <w:rFonts w:ascii="Arial" w:hAnsi="Arial"/>
          <w:color w:val="0000FF"/>
          <w:sz w:val="20"/>
        </w:rPr>
        <w:t>invalid</w:t>
      </w:r>
      <w:r>
        <w:rPr>
          <w:rFonts w:ascii="Arial" w:hAnsi="Arial"/>
          <w:color w:val="0000FF"/>
          <w:sz w:val="20"/>
        </w:rPr>
        <w:t xml:space="preserve"> </w:t>
      </w:r>
      <w:r w:rsidR="001E2143">
        <w:rPr>
          <w:rFonts w:ascii="Arial" w:hAnsi="Arial"/>
          <w:color w:val="0000FF"/>
          <w:sz w:val="20"/>
        </w:rPr>
        <w:t xml:space="preserve">and the book </w:t>
      </w:r>
      <w:r w:rsidR="002F5E07">
        <w:rPr>
          <w:rFonts w:ascii="Arial" w:hAnsi="Arial"/>
          <w:color w:val="0000FF"/>
          <w:sz w:val="20"/>
        </w:rPr>
        <w:t>valid</w:t>
      </w:r>
      <w:r w:rsidR="001E2143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then </w:t>
      </w:r>
      <w:r w:rsidR="001E2143">
        <w:rPr>
          <w:rFonts w:ascii="Arial" w:hAnsi="Arial"/>
          <w:color w:val="0000FF"/>
          <w:sz w:val="20"/>
        </w:rPr>
        <w:t>the program throws an</w:t>
      </w:r>
      <w:r>
        <w:rPr>
          <w:rFonts w:ascii="Arial" w:hAnsi="Arial"/>
          <w:color w:val="0000FF"/>
          <w:sz w:val="20"/>
        </w:rPr>
        <w:t xml:space="preserve"> exception.</w:t>
      </w: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067DEC" w:rsidRPr="00067DEC" w:rsidRDefault="00067DEC" w:rsidP="00067DEC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067DEC">
        <w:rPr>
          <w:rFonts w:ascii="Arial" w:hAnsi="Arial"/>
          <w:color w:val="0000FF"/>
          <w:sz w:val="20"/>
        </w:rPr>
        <w:t>borrower</w:t>
      </w:r>
      <w:proofErr w:type="gramEnd"/>
      <w:r w:rsidRPr="00067DEC">
        <w:rPr>
          <w:rFonts w:ascii="Arial" w:hAnsi="Arial"/>
          <w:color w:val="0000FF"/>
          <w:sz w:val="20"/>
        </w:rPr>
        <w:t xml:space="preserve"> </w:t>
      </w:r>
      <w:r w:rsidR="005F6F1D">
        <w:rPr>
          <w:rFonts w:ascii="Arial" w:hAnsi="Arial"/>
          <w:color w:val="0000FF"/>
          <w:sz w:val="20"/>
        </w:rPr>
        <w:t>is invalid</w:t>
      </w:r>
    </w:p>
    <w:p w:rsidR="004908EF" w:rsidRDefault="004908EF" w:rsidP="004908E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0F18CB">
        <w:rPr>
          <w:rFonts w:ascii="Arial" w:hAnsi="Arial"/>
          <w:color w:val="0000FF"/>
          <w:sz w:val="20"/>
        </w:rPr>
        <w:t>book</w:t>
      </w:r>
      <w:r>
        <w:rPr>
          <w:rFonts w:ascii="Arial" w:hAnsi="Arial"/>
          <w:color w:val="0000FF"/>
          <w:sz w:val="20"/>
        </w:rPr>
        <w:t>1</w:t>
      </w:r>
      <w:proofErr w:type="gramEnd"/>
      <w:r w:rsidRPr="000F18CB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is valid</w:t>
      </w:r>
    </w:p>
    <w:p w:rsidR="00067DEC" w:rsidRDefault="00067DEC" w:rsidP="00067DEC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2F5E07" w:rsidRDefault="002F5E07" w:rsidP="002F5E0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067DEC" w:rsidRPr="000F18CB" w:rsidRDefault="00067DEC" w:rsidP="00067DEC">
      <w:pPr>
        <w:pStyle w:val="bp"/>
        <w:spacing w:before="0" w:after="0"/>
        <w:rPr>
          <w:rFonts w:ascii="Arial" w:hAnsi="Arial"/>
          <w:sz w:val="20"/>
        </w:rPr>
      </w:pPr>
    </w:p>
    <w:p w:rsidR="000B656F" w:rsidRDefault="000B656F" w:rsidP="000B656F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B656F" w:rsidRDefault="005F6F1D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bo</w:t>
      </w:r>
      <w:r w:rsidR="00B87A9C">
        <w:rPr>
          <w:rFonts w:ascii="Arial" w:hAnsi="Arial"/>
          <w:color w:val="0000FF"/>
          <w:sz w:val="20"/>
        </w:rPr>
        <w:t>rrower</w:t>
      </w:r>
      <w:proofErr w:type="gramEnd"/>
    </w:p>
    <w:p w:rsidR="005F6F1D" w:rsidRDefault="005F6F1D" w:rsidP="007322A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IBook book 1</w:t>
      </w:r>
    </w:p>
    <w:p w:rsidR="005F6F1D" w:rsidRDefault="005F6F1D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336100" w:rsidRPr="0091603D" w:rsidRDefault="00336100" w:rsidP="0033610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067E3F" w:rsidRPr="00067E3F">
        <w:rPr>
          <w:rFonts w:ascii="Arial" w:hAnsi="Arial"/>
          <w:b/>
          <w:color w:val="0000FF"/>
          <w:sz w:val="24"/>
          <w:szCs w:val="24"/>
        </w:rPr>
        <w:t>testCreateLoanNullBook</w:t>
      </w:r>
      <w:proofErr w:type="spellEnd"/>
      <w:r w:rsidR="00067E3F" w:rsidRPr="00067E3F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88605F" w:rsidRDefault="001E2143" w:rsidP="0088605F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Tests if borrower </w:t>
      </w:r>
      <w:r w:rsidR="002F5E07">
        <w:rPr>
          <w:rFonts w:ascii="Arial" w:hAnsi="Arial"/>
          <w:color w:val="0000FF"/>
          <w:sz w:val="20"/>
        </w:rPr>
        <w:t>is valid and</w:t>
      </w:r>
      <w:r>
        <w:rPr>
          <w:rFonts w:ascii="Arial" w:hAnsi="Arial"/>
          <w:color w:val="0000FF"/>
          <w:sz w:val="20"/>
        </w:rPr>
        <w:t xml:space="preserve"> b</w:t>
      </w:r>
      <w:r w:rsidR="0088605F">
        <w:rPr>
          <w:rFonts w:ascii="Arial" w:hAnsi="Arial"/>
          <w:color w:val="0000FF"/>
          <w:sz w:val="20"/>
        </w:rPr>
        <w:t xml:space="preserve">ook </w:t>
      </w:r>
      <w:r w:rsidR="00755986">
        <w:rPr>
          <w:rFonts w:ascii="Arial" w:hAnsi="Arial"/>
          <w:color w:val="0000FF"/>
          <w:sz w:val="20"/>
        </w:rPr>
        <w:t>is invalid</w:t>
      </w:r>
      <w:r>
        <w:rPr>
          <w:rFonts w:ascii="Arial" w:hAnsi="Arial"/>
          <w:color w:val="0000FF"/>
          <w:sz w:val="20"/>
        </w:rPr>
        <w:t>. I</w:t>
      </w:r>
      <w:r w:rsidR="0088605F">
        <w:rPr>
          <w:rFonts w:ascii="Arial" w:hAnsi="Arial"/>
          <w:color w:val="0000FF"/>
          <w:sz w:val="20"/>
        </w:rPr>
        <w:t>f the b</w:t>
      </w:r>
      <w:r>
        <w:rPr>
          <w:rFonts w:ascii="Arial" w:hAnsi="Arial"/>
          <w:color w:val="0000FF"/>
          <w:sz w:val="20"/>
        </w:rPr>
        <w:t>ook</w:t>
      </w:r>
      <w:r w:rsidR="0088605F">
        <w:rPr>
          <w:rFonts w:ascii="Arial" w:hAnsi="Arial"/>
          <w:color w:val="0000FF"/>
          <w:sz w:val="20"/>
        </w:rPr>
        <w:t xml:space="preserve"> is </w:t>
      </w:r>
      <w:r w:rsidR="002F5E07">
        <w:rPr>
          <w:rFonts w:ascii="Arial" w:hAnsi="Arial"/>
          <w:color w:val="0000FF"/>
          <w:sz w:val="20"/>
        </w:rPr>
        <w:t>invalid</w:t>
      </w:r>
      <w:r>
        <w:rPr>
          <w:rFonts w:ascii="Arial" w:hAnsi="Arial"/>
          <w:color w:val="0000FF"/>
          <w:sz w:val="20"/>
        </w:rPr>
        <w:t xml:space="preserve"> and the </w:t>
      </w:r>
      <w:r w:rsidR="002F5E07">
        <w:rPr>
          <w:rFonts w:ascii="Arial" w:hAnsi="Arial"/>
          <w:color w:val="0000FF"/>
          <w:sz w:val="20"/>
        </w:rPr>
        <w:t>borrower</w:t>
      </w:r>
      <w:r>
        <w:rPr>
          <w:rFonts w:ascii="Arial" w:hAnsi="Arial"/>
          <w:color w:val="0000FF"/>
          <w:sz w:val="20"/>
        </w:rPr>
        <w:t xml:space="preserve"> </w:t>
      </w:r>
      <w:r w:rsidR="002F5E07">
        <w:rPr>
          <w:rFonts w:ascii="Arial" w:hAnsi="Arial"/>
          <w:color w:val="0000FF"/>
          <w:sz w:val="20"/>
        </w:rPr>
        <w:t>valid</w:t>
      </w:r>
      <w:r>
        <w:rPr>
          <w:rFonts w:ascii="Arial" w:hAnsi="Arial"/>
          <w:color w:val="0000FF"/>
          <w:sz w:val="20"/>
        </w:rPr>
        <w:t xml:space="preserve"> </w:t>
      </w:r>
      <w:r w:rsidR="0088605F">
        <w:rPr>
          <w:rFonts w:ascii="Arial" w:hAnsi="Arial"/>
          <w:color w:val="0000FF"/>
          <w:sz w:val="20"/>
        </w:rPr>
        <w:t>then the program throws an exception.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336100" w:rsidP="00755986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0F18CB">
        <w:rPr>
          <w:rFonts w:ascii="Arial" w:hAnsi="Arial"/>
          <w:color w:val="0000FF"/>
          <w:sz w:val="20"/>
        </w:rPr>
        <w:t>book</w:t>
      </w:r>
      <w:proofErr w:type="gramEnd"/>
      <w:r w:rsidRPr="000F18CB">
        <w:rPr>
          <w:rFonts w:ascii="Arial" w:hAnsi="Arial"/>
          <w:color w:val="0000FF"/>
          <w:sz w:val="20"/>
        </w:rPr>
        <w:t xml:space="preserve"> </w:t>
      </w:r>
      <w:r w:rsidR="00755986">
        <w:rPr>
          <w:rFonts w:ascii="Arial" w:hAnsi="Arial"/>
          <w:color w:val="0000FF"/>
          <w:sz w:val="20"/>
        </w:rPr>
        <w:t>is invalid</w:t>
      </w:r>
    </w:p>
    <w:p w:rsidR="004908EF" w:rsidRPr="00067DEC" w:rsidRDefault="004908EF" w:rsidP="004908E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067DEC">
        <w:rPr>
          <w:rFonts w:ascii="Arial" w:hAnsi="Arial"/>
          <w:color w:val="0000FF"/>
          <w:sz w:val="20"/>
        </w:rPr>
        <w:t>borrower</w:t>
      </w:r>
      <w:r>
        <w:rPr>
          <w:rFonts w:ascii="Arial" w:hAnsi="Arial"/>
          <w:color w:val="0000FF"/>
          <w:sz w:val="20"/>
        </w:rPr>
        <w:t>1</w:t>
      </w:r>
      <w:proofErr w:type="gramEnd"/>
      <w:r w:rsidRPr="00067DEC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is valid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2F5E07" w:rsidRDefault="002F5E07" w:rsidP="002F5E0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throw</w:t>
      </w:r>
      <w:proofErr w:type="gramEnd"/>
      <w:r w:rsidRPr="004054FA">
        <w:rPr>
          <w:rFonts w:ascii="Arial" w:hAnsi="Arial"/>
          <w:color w:val="0000FF"/>
          <w:sz w:val="20"/>
        </w:rPr>
        <w:t xml:space="preserve"> </w:t>
      </w:r>
      <w:proofErr w:type="spellStart"/>
      <w:r w:rsidRPr="004054FA">
        <w:rPr>
          <w:rFonts w:ascii="Arial" w:hAnsi="Arial"/>
          <w:color w:val="0000FF"/>
          <w:sz w:val="20"/>
        </w:rPr>
        <w:t>IllegalArgumentException</w:t>
      </w:r>
      <w:proofErr w:type="spellEnd"/>
    </w:p>
    <w:p w:rsidR="00336100" w:rsidRPr="000F18CB" w:rsidRDefault="00336100" w:rsidP="00336100">
      <w:pPr>
        <w:pStyle w:val="bp"/>
        <w:spacing w:before="0" w:after="0"/>
        <w:rPr>
          <w:rFonts w:ascii="Arial" w:hAnsi="Arial"/>
          <w:sz w:val="20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908EF" w:rsidRDefault="00B87A9C" w:rsidP="004908E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book</w:t>
      </w:r>
      <w:proofErr w:type="gramEnd"/>
    </w:p>
    <w:p w:rsidR="004908EF" w:rsidRDefault="004908EF" w:rsidP="004908EF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</w:t>
      </w:r>
      <w:r w:rsidR="00B87A9C">
        <w:rPr>
          <w:rFonts w:ascii="Arial" w:hAnsi="Arial"/>
          <w:color w:val="0000FF"/>
          <w:sz w:val="20"/>
        </w:rPr>
        <w:t>Member</w:t>
      </w:r>
      <w:proofErr w:type="spellEnd"/>
      <w:r>
        <w:rPr>
          <w:rFonts w:ascii="Arial" w:hAnsi="Arial"/>
          <w:color w:val="0000FF"/>
          <w:sz w:val="20"/>
        </w:rPr>
        <w:t xml:space="preserve"> bo</w:t>
      </w:r>
      <w:r w:rsidR="00B87A9C">
        <w:rPr>
          <w:rFonts w:ascii="Arial" w:hAnsi="Arial"/>
          <w:color w:val="0000FF"/>
          <w:sz w:val="20"/>
        </w:rPr>
        <w:t>rrower1</w:t>
      </w:r>
    </w:p>
    <w:p w:rsidR="00336100" w:rsidRDefault="00336100" w:rsidP="007322A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336100" w:rsidRPr="0091603D" w:rsidRDefault="00336100" w:rsidP="0033610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067E3F" w:rsidRPr="00067E3F">
        <w:rPr>
          <w:rFonts w:ascii="Arial" w:hAnsi="Arial"/>
          <w:b/>
          <w:color w:val="0000FF"/>
          <w:sz w:val="24"/>
          <w:szCs w:val="24"/>
        </w:rPr>
        <w:t>testCommitLoan</w:t>
      </w:r>
      <w:proofErr w:type="spellEnd"/>
      <w:r w:rsidR="00067E3F" w:rsidRPr="00067E3F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361561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Checks if the ID of a loan is equal to a specific loan ID. This ensures that the loan ID is being committed correctly.</w:t>
      </w: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1441EC" w:rsidP="00AB2396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id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is valid</w:t>
      </w:r>
      <w:bookmarkStart w:id="0" w:name="_GoBack"/>
      <w:bookmarkEnd w:id="0"/>
    </w:p>
    <w:p w:rsidR="00AB2396" w:rsidRDefault="00AB2396" w:rsidP="00AB239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AB2396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336100" w:rsidRDefault="00C61511" w:rsidP="0033610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id</w:t>
      </w:r>
      <w:proofErr w:type="gramEnd"/>
      <w:r>
        <w:rPr>
          <w:rFonts w:ascii="Arial" w:hAnsi="Arial"/>
          <w:color w:val="0000FF"/>
          <w:sz w:val="20"/>
        </w:rPr>
        <w:t xml:space="preserve"> equals loan id</w:t>
      </w:r>
    </w:p>
    <w:p w:rsidR="00AB2396" w:rsidRPr="000F18CB" w:rsidRDefault="00AB2396" w:rsidP="00336100">
      <w:pPr>
        <w:pStyle w:val="bp"/>
        <w:spacing w:before="0" w:after="0"/>
        <w:rPr>
          <w:rFonts w:ascii="Arial" w:hAnsi="Arial"/>
          <w:sz w:val="20"/>
        </w:rPr>
      </w:pPr>
    </w:p>
    <w:p w:rsidR="00336100" w:rsidRDefault="00336100" w:rsidP="0033610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61561" w:rsidRPr="0091603D" w:rsidRDefault="001441EC" w:rsidP="001441EC">
      <w:pPr>
        <w:pStyle w:val="bp"/>
        <w:spacing w:before="0" w:after="0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int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id</w:t>
      </w:r>
    </w:p>
    <w:p w:rsidR="005624BE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B04DD5" w:rsidRPr="0091603D" w:rsidRDefault="00B04DD5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04DD5" w:rsidRPr="0091603D" w:rsidSect="00AE10AC">
      <w:headerReference w:type="default" r:id="rId7"/>
      <w:footerReference w:type="even" r:id="rId8"/>
      <w:footerReference w:type="default" r:id="rId9"/>
      <w:type w:val="continuous"/>
      <w:pgSz w:w="12240" w:h="15840" w:code="1"/>
      <w:pgMar w:top="1440" w:right="426" w:bottom="1440" w:left="1135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8B8" w:rsidRDefault="004E38B8">
      <w:r>
        <w:separator/>
      </w:r>
    </w:p>
  </w:endnote>
  <w:endnote w:type="continuationSeparator" w:id="0">
    <w:p w:rsidR="004E38B8" w:rsidRDefault="004E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C61511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C61511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8B8" w:rsidRDefault="004E38B8">
      <w:r>
        <w:separator/>
      </w:r>
    </w:p>
  </w:footnote>
  <w:footnote w:type="continuationSeparator" w:id="0">
    <w:p w:rsidR="004E38B8" w:rsidRDefault="004E3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</w:t>
    </w:r>
    <w:r w:rsidR="000970A0">
      <w:rPr>
        <w:b/>
        <w:sz w:val="28"/>
      </w:rPr>
      <w:t>MapDAO</w:t>
    </w:r>
    <w:r>
      <w:rPr>
        <w:b/>
        <w:sz w:val="28"/>
      </w:rPr>
      <w:t>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1C80"/>
    <w:multiLevelType w:val="hybridMultilevel"/>
    <w:tmpl w:val="E6527580"/>
    <w:lvl w:ilvl="0" w:tplc="B0F88B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2B56"/>
    <w:multiLevelType w:val="hybridMultilevel"/>
    <w:tmpl w:val="506A533C"/>
    <w:lvl w:ilvl="0" w:tplc="75F6F2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0E1F9D"/>
    <w:multiLevelType w:val="hybridMultilevel"/>
    <w:tmpl w:val="C0E6E3F0"/>
    <w:lvl w:ilvl="0" w:tplc="398AB1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8D9245F"/>
    <w:multiLevelType w:val="hybridMultilevel"/>
    <w:tmpl w:val="11BCBB92"/>
    <w:lvl w:ilvl="0" w:tplc="7F02F0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 w15:restartNumberingAfterBreak="0">
    <w:nsid w:val="4CF76772"/>
    <w:multiLevelType w:val="hybridMultilevel"/>
    <w:tmpl w:val="4D2ACC38"/>
    <w:lvl w:ilvl="0" w:tplc="7C66F7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2C55DA"/>
    <w:multiLevelType w:val="hybridMultilevel"/>
    <w:tmpl w:val="18082ECE"/>
    <w:lvl w:ilvl="0" w:tplc="0846BFE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5EB7"/>
    <w:multiLevelType w:val="hybridMultilevel"/>
    <w:tmpl w:val="381E6776"/>
    <w:lvl w:ilvl="0" w:tplc="D94A9B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94B2B"/>
    <w:multiLevelType w:val="hybridMultilevel"/>
    <w:tmpl w:val="5A76EA54"/>
    <w:lvl w:ilvl="0" w:tplc="5E02C62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87E72"/>
    <w:multiLevelType w:val="hybridMultilevel"/>
    <w:tmpl w:val="90F8F520"/>
    <w:lvl w:ilvl="0" w:tplc="B8343A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6"/>
  </w:num>
  <w:num w:numId="5">
    <w:abstractNumId w:val="24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4"/>
  </w:num>
  <w:num w:numId="12">
    <w:abstractNumId w:val="38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6"/>
  </w:num>
  <w:num w:numId="19">
    <w:abstractNumId w:val="5"/>
  </w:num>
  <w:num w:numId="20">
    <w:abstractNumId w:val="16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7"/>
  </w:num>
  <w:num w:numId="24">
    <w:abstractNumId w:val="18"/>
  </w:num>
  <w:num w:numId="25">
    <w:abstractNumId w:val="2"/>
  </w:num>
  <w:num w:numId="26">
    <w:abstractNumId w:val="25"/>
  </w:num>
  <w:num w:numId="27">
    <w:abstractNumId w:val="34"/>
  </w:num>
  <w:num w:numId="28">
    <w:abstractNumId w:val="21"/>
  </w:num>
  <w:num w:numId="29">
    <w:abstractNumId w:val="33"/>
  </w:num>
  <w:num w:numId="30">
    <w:abstractNumId w:val="12"/>
  </w:num>
  <w:num w:numId="31">
    <w:abstractNumId w:val="14"/>
  </w:num>
  <w:num w:numId="32">
    <w:abstractNumId w:val="11"/>
  </w:num>
  <w:num w:numId="33">
    <w:abstractNumId w:val="27"/>
  </w:num>
  <w:num w:numId="34">
    <w:abstractNumId w:val="36"/>
  </w:num>
  <w:num w:numId="35">
    <w:abstractNumId w:val="35"/>
  </w:num>
  <w:num w:numId="36">
    <w:abstractNumId w:val="37"/>
  </w:num>
  <w:num w:numId="37">
    <w:abstractNumId w:val="15"/>
  </w:num>
  <w:num w:numId="38">
    <w:abstractNumId w:val="13"/>
  </w:num>
  <w:num w:numId="39">
    <w:abstractNumId w:val="3"/>
  </w:num>
  <w:num w:numId="40">
    <w:abstractNumId w:val="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3CAB"/>
    <w:rsid w:val="00024113"/>
    <w:rsid w:val="0002636B"/>
    <w:rsid w:val="000278E8"/>
    <w:rsid w:val="000320C0"/>
    <w:rsid w:val="00036ABF"/>
    <w:rsid w:val="00037A8E"/>
    <w:rsid w:val="00043B1D"/>
    <w:rsid w:val="000449EF"/>
    <w:rsid w:val="0004651B"/>
    <w:rsid w:val="00067DEC"/>
    <w:rsid w:val="00067E3F"/>
    <w:rsid w:val="00074457"/>
    <w:rsid w:val="00077D2E"/>
    <w:rsid w:val="000816D9"/>
    <w:rsid w:val="000837DD"/>
    <w:rsid w:val="00087F00"/>
    <w:rsid w:val="00090A99"/>
    <w:rsid w:val="0009198A"/>
    <w:rsid w:val="00095343"/>
    <w:rsid w:val="000955AC"/>
    <w:rsid w:val="00096482"/>
    <w:rsid w:val="000970A0"/>
    <w:rsid w:val="000B656F"/>
    <w:rsid w:val="000D3062"/>
    <w:rsid w:val="000D36B3"/>
    <w:rsid w:val="000D3A5B"/>
    <w:rsid w:val="000D3DA1"/>
    <w:rsid w:val="000D5952"/>
    <w:rsid w:val="000E3C24"/>
    <w:rsid w:val="000E7FEF"/>
    <w:rsid w:val="000F18CB"/>
    <w:rsid w:val="000F2D73"/>
    <w:rsid w:val="000F4382"/>
    <w:rsid w:val="00127DBF"/>
    <w:rsid w:val="001441EC"/>
    <w:rsid w:val="00150157"/>
    <w:rsid w:val="001543A1"/>
    <w:rsid w:val="00154D6A"/>
    <w:rsid w:val="0015543B"/>
    <w:rsid w:val="00174A20"/>
    <w:rsid w:val="00181694"/>
    <w:rsid w:val="0018240E"/>
    <w:rsid w:val="0019192E"/>
    <w:rsid w:val="00192656"/>
    <w:rsid w:val="00193AF9"/>
    <w:rsid w:val="00197530"/>
    <w:rsid w:val="001A0459"/>
    <w:rsid w:val="001A37E7"/>
    <w:rsid w:val="001A6775"/>
    <w:rsid w:val="001A7865"/>
    <w:rsid w:val="001B0072"/>
    <w:rsid w:val="001B0CDF"/>
    <w:rsid w:val="001B443F"/>
    <w:rsid w:val="001B6485"/>
    <w:rsid w:val="001B653A"/>
    <w:rsid w:val="001C421B"/>
    <w:rsid w:val="001D00C4"/>
    <w:rsid w:val="001E2143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3112"/>
    <w:rsid w:val="00227D3B"/>
    <w:rsid w:val="00236B66"/>
    <w:rsid w:val="00255F44"/>
    <w:rsid w:val="00265D88"/>
    <w:rsid w:val="00271060"/>
    <w:rsid w:val="00291668"/>
    <w:rsid w:val="00297752"/>
    <w:rsid w:val="002A7E47"/>
    <w:rsid w:val="002B498F"/>
    <w:rsid w:val="002B5976"/>
    <w:rsid w:val="002C1B7F"/>
    <w:rsid w:val="002C6BF5"/>
    <w:rsid w:val="002C7E17"/>
    <w:rsid w:val="002D07CF"/>
    <w:rsid w:val="002D1D0A"/>
    <w:rsid w:val="002D578A"/>
    <w:rsid w:val="002D7BA4"/>
    <w:rsid w:val="002E347B"/>
    <w:rsid w:val="002F5E07"/>
    <w:rsid w:val="0030156C"/>
    <w:rsid w:val="00317678"/>
    <w:rsid w:val="00331345"/>
    <w:rsid w:val="003343D7"/>
    <w:rsid w:val="00336100"/>
    <w:rsid w:val="00342669"/>
    <w:rsid w:val="0034734B"/>
    <w:rsid w:val="00353537"/>
    <w:rsid w:val="00361561"/>
    <w:rsid w:val="00362280"/>
    <w:rsid w:val="00367E5D"/>
    <w:rsid w:val="00374830"/>
    <w:rsid w:val="00374F19"/>
    <w:rsid w:val="00382D26"/>
    <w:rsid w:val="0038523E"/>
    <w:rsid w:val="003910B3"/>
    <w:rsid w:val="003A0BB6"/>
    <w:rsid w:val="003A25C3"/>
    <w:rsid w:val="003D2ED7"/>
    <w:rsid w:val="003D3394"/>
    <w:rsid w:val="003D6603"/>
    <w:rsid w:val="003E438C"/>
    <w:rsid w:val="003E5B86"/>
    <w:rsid w:val="003E69F9"/>
    <w:rsid w:val="003F104E"/>
    <w:rsid w:val="003F1D6E"/>
    <w:rsid w:val="003F440C"/>
    <w:rsid w:val="003F4A48"/>
    <w:rsid w:val="003F7009"/>
    <w:rsid w:val="004054FA"/>
    <w:rsid w:val="0041135B"/>
    <w:rsid w:val="00426E4D"/>
    <w:rsid w:val="0043012B"/>
    <w:rsid w:val="00434231"/>
    <w:rsid w:val="00440223"/>
    <w:rsid w:val="004553A8"/>
    <w:rsid w:val="00462B21"/>
    <w:rsid w:val="0046703C"/>
    <w:rsid w:val="004675DA"/>
    <w:rsid w:val="004839BB"/>
    <w:rsid w:val="00487303"/>
    <w:rsid w:val="004906EA"/>
    <w:rsid w:val="004908EF"/>
    <w:rsid w:val="004A0610"/>
    <w:rsid w:val="004A279E"/>
    <w:rsid w:val="004A4B81"/>
    <w:rsid w:val="004A71EF"/>
    <w:rsid w:val="004B79A6"/>
    <w:rsid w:val="004C2601"/>
    <w:rsid w:val="004C601F"/>
    <w:rsid w:val="004D1C11"/>
    <w:rsid w:val="004E38B8"/>
    <w:rsid w:val="004E420D"/>
    <w:rsid w:val="004E54F0"/>
    <w:rsid w:val="004F0D2D"/>
    <w:rsid w:val="004F4FB4"/>
    <w:rsid w:val="004F7B53"/>
    <w:rsid w:val="004F7C17"/>
    <w:rsid w:val="00520EF0"/>
    <w:rsid w:val="00522982"/>
    <w:rsid w:val="00523D36"/>
    <w:rsid w:val="00536681"/>
    <w:rsid w:val="00553DAD"/>
    <w:rsid w:val="005541E8"/>
    <w:rsid w:val="005624BE"/>
    <w:rsid w:val="005706E3"/>
    <w:rsid w:val="00575134"/>
    <w:rsid w:val="00576454"/>
    <w:rsid w:val="005A4E0C"/>
    <w:rsid w:val="005B48A6"/>
    <w:rsid w:val="005C7877"/>
    <w:rsid w:val="005E1449"/>
    <w:rsid w:val="005E2ADA"/>
    <w:rsid w:val="005F0EB8"/>
    <w:rsid w:val="005F2EB8"/>
    <w:rsid w:val="005F6F1D"/>
    <w:rsid w:val="0060270F"/>
    <w:rsid w:val="00604AE4"/>
    <w:rsid w:val="00620950"/>
    <w:rsid w:val="006325D9"/>
    <w:rsid w:val="00634B8B"/>
    <w:rsid w:val="00635CE7"/>
    <w:rsid w:val="00641C50"/>
    <w:rsid w:val="006526B6"/>
    <w:rsid w:val="00661666"/>
    <w:rsid w:val="00670264"/>
    <w:rsid w:val="006730DA"/>
    <w:rsid w:val="00683635"/>
    <w:rsid w:val="00683D84"/>
    <w:rsid w:val="006925D3"/>
    <w:rsid w:val="006975E9"/>
    <w:rsid w:val="006A0155"/>
    <w:rsid w:val="006A1306"/>
    <w:rsid w:val="006A1BBD"/>
    <w:rsid w:val="006B4EF8"/>
    <w:rsid w:val="006B5D41"/>
    <w:rsid w:val="006D4DE0"/>
    <w:rsid w:val="006F2D8C"/>
    <w:rsid w:val="006F4789"/>
    <w:rsid w:val="006F798D"/>
    <w:rsid w:val="00701C3E"/>
    <w:rsid w:val="00702D6A"/>
    <w:rsid w:val="00706219"/>
    <w:rsid w:val="00720507"/>
    <w:rsid w:val="00722020"/>
    <w:rsid w:val="007275A3"/>
    <w:rsid w:val="007322A0"/>
    <w:rsid w:val="00732717"/>
    <w:rsid w:val="00734C16"/>
    <w:rsid w:val="00742D70"/>
    <w:rsid w:val="00743BAB"/>
    <w:rsid w:val="0075153E"/>
    <w:rsid w:val="007519EA"/>
    <w:rsid w:val="00752B41"/>
    <w:rsid w:val="00755986"/>
    <w:rsid w:val="00756932"/>
    <w:rsid w:val="0075770F"/>
    <w:rsid w:val="007606FF"/>
    <w:rsid w:val="00772DAC"/>
    <w:rsid w:val="00780A9A"/>
    <w:rsid w:val="00794029"/>
    <w:rsid w:val="00796CD4"/>
    <w:rsid w:val="007A3BCB"/>
    <w:rsid w:val="007C0EA0"/>
    <w:rsid w:val="007C41CD"/>
    <w:rsid w:val="007D644A"/>
    <w:rsid w:val="007D7134"/>
    <w:rsid w:val="007F5708"/>
    <w:rsid w:val="00800C1D"/>
    <w:rsid w:val="00805A3A"/>
    <w:rsid w:val="00821B7F"/>
    <w:rsid w:val="00822AF8"/>
    <w:rsid w:val="00826BBB"/>
    <w:rsid w:val="00830BD8"/>
    <w:rsid w:val="00854E58"/>
    <w:rsid w:val="00857786"/>
    <w:rsid w:val="008643BB"/>
    <w:rsid w:val="0086477E"/>
    <w:rsid w:val="008725C4"/>
    <w:rsid w:val="00873C96"/>
    <w:rsid w:val="0088605F"/>
    <w:rsid w:val="0089205C"/>
    <w:rsid w:val="008935AF"/>
    <w:rsid w:val="00895710"/>
    <w:rsid w:val="008A02F5"/>
    <w:rsid w:val="008A652B"/>
    <w:rsid w:val="008E5B7B"/>
    <w:rsid w:val="008E7E7D"/>
    <w:rsid w:val="008F0C91"/>
    <w:rsid w:val="0090714F"/>
    <w:rsid w:val="00907D34"/>
    <w:rsid w:val="00913D07"/>
    <w:rsid w:val="00915018"/>
    <w:rsid w:val="0091603D"/>
    <w:rsid w:val="00917611"/>
    <w:rsid w:val="0092085D"/>
    <w:rsid w:val="0093214E"/>
    <w:rsid w:val="009322A3"/>
    <w:rsid w:val="0093488F"/>
    <w:rsid w:val="00937A27"/>
    <w:rsid w:val="00956535"/>
    <w:rsid w:val="0098106F"/>
    <w:rsid w:val="00981DE1"/>
    <w:rsid w:val="00983E57"/>
    <w:rsid w:val="00984D27"/>
    <w:rsid w:val="009A1E36"/>
    <w:rsid w:val="009A4A7E"/>
    <w:rsid w:val="009B32AC"/>
    <w:rsid w:val="009B72DB"/>
    <w:rsid w:val="009C06FE"/>
    <w:rsid w:val="009C411A"/>
    <w:rsid w:val="009C4C9A"/>
    <w:rsid w:val="009D1046"/>
    <w:rsid w:val="009E2570"/>
    <w:rsid w:val="009E70CC"/>
    <w:rsid w:val="009F6515"/>
    <w:rsid w:val="00A11301"/>
    <w:rsid w:val="00A22ADD"/>
    <w:rsid w:val="00A2629C"/>
    <w:rsid w:val="00A30AD6"/>
    <w:rsid w:val="00A425FE"/>
    <w:rsid w:val="00A46037"/>
    <w:rsid w:val="00A6090E"/>
    <w:rsid w:val="00A706FE"/>
    <w:rsid w:val="00A72B6A"/>
    <w:rsid w:val="00A739C2"/>
    <w:rsid w:val="00A857E6"/>
    <w:rsid w:val="00AB0187"/>
    <w:rsid w:val="00AB1975"/>
    <w:rsid w:val="00AB1A12"/>
    <w:rsid w:val="00AB2396"/>
    <w:rsid w:val="00AB4ECC"/>
    <w:rsid w:val="00AC35E1"/>
    <w:rsid w:val="00AD01E6"/>
    <w:rsid w:val="00AD452D"/>
    <w:rsid w:val="00AE10AC"/>
    <w:rsid w:val="00AF1911"/>
    <w:rsid w:val="00B02689"/>
    <w:rsid w:val="00B04DD5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02C6"/>
    <w:rsid w:val="00B53844"/>
    <w:rsid w:val="00B54AF2"/>
    <w:rsid w:val="00B5620B"/>
    <w:rsid w:val="00B57043"/>
    <w:rsid w:val="00B64319"/>
    <w:rsid w:val="00B77205"/>
    <w:rsid w:val="00B8027C"/>
    <w:rsid w:val="00B87A9C"/>
    <w:rsid w:val="00B926DA"/>
    <w:rsid w:val="00B97576"/>
    <w:rsid w:val="00BA717F"/>
    <w:rsid w:val="00BB4245"/>
    <w:rsid w:val="00BE784F"/>
    <w:rsid w:val="00BF7230"/>
    <w:rsid w:val="00C0360E"/>
    <w:rsid w:val="00C05D0A"/>
    <w:rsid w:val="00C06397"/>
    <w:rsid w:val="00C070A0"/>
    <w:rsid w:val="00C07137"/>
    <w:rsid w:val="00C074E2"/>
    <w:rsid w:val="00C229AB"/>
    <w:rsid w:val="00C229FF"/>
    <w:rsid w:val="00C252C3"/>
    <w:rsid w:val="00C32112"/>
    <w:rsid w:val="00C3310B"/>
    <w:rsid w:val="00C34B6E"/>
    <w:rsid w:val="00C46D21"/>
    <w:rsid w:val="00C4752B"/>
    <w:rsid w:val="00C536F7"/>
    <w:rsid w:val="00C6019A"/>
    <w:rsid w:val="00C61511"/>
    <w:rsid w:val="00C667E9"/>
    <w:rsid w:val="00C72D88"/>
    <w:rsid w:val="00C77686"/>
    <w:rsid w:val="00C87E36"/>
    <w:rsid w:val="00C94212"/>
    <w:rsid w:val="00CA1AD8"/>
    <w:rsid w:val="00CA509D"/>
    <w:rsid w:val="00CC47D2"/>
    <w:rsid w:val="00CC5CD5"/>
    <w:rsid w:val="00CC74EE"/>
    <w:rsid w:val="00CD6734"/>
    <w:rsid w:val="00CE1836"/>
    <w:rsid w:val="00CE4DD2"/>
    <w:rsid w:val="00D00614"/>
    <w:rsid w:val="00D010AF"/>
    <w:rsid w:val="00D0154F"/>
    <w:rsid w:val="00D21973"/>
    <w:rsid w:val="00D24817"/>
    <w:rsid w:val="00D26212"/>
    <w:rsid w:val="00D26E80"/>
    <w:rsid w:val="00D27E4F"/>
    <w:rsid w:val="00D310AE"/>
    <w:rsid w:val="00D437F2"/>
    <w:rsid w:val="00D45A24"/>
    <w:rsid w:val="00D45C4B"/>
    <w:rsid w:val="00D50B0A"/>
    <w:rsid w:val="00D5289E"/>
    <w:rsid w:val="00D560D3"/>
    <w:rsid w:val="00D63FFC"/>
    <w:rsid w:val="00D664F5"/>
    <w:rsid w:val="00D70A43"/>
    <w:rsid w:val="00D71228"/>
    <w:rsid w:val="00D74923"/>
    <w:rsid w:val="00D94615"/>
    <w:rsid w:val="00DA4ABE"/>
    <w:rsid w:val="00DA4AC5"/>
    <w:rsid w:val="00DA503D"/>
    <w:rsid w:val="00DB3DA8"/>
    <w:rsid w:val="00DE76E3"/>
    <w:rsid w:val="00DF0CB1"/>
    <w:rsid w:val="00E104E5"/>
    <w:rsid w:val="00E111BC"/>
    <w:rsid w:val="00E11BB0"/>
    <w:rsid w:val="00E2755D"/>
    <w:rsid w:val="00E303EF"/>
    <w:rsid w:val="00E30DA8"/>
    <w:rsid w:val="00E323E9"/>
    <w:rsid w:val="00E334AF"/>
    <w:rsid w:val="00E33713"/>
    <w:rsid w:val="00E34904"/>
    <w:rsid w:val="00E3603E"/>
    <w:rsid w:val="00E373D8"/>
    <w:rsid w:val="00E430D5"/>
    <w:rsid w:val="00E53D28"/>
    <w:rsid w:val="00E5553C"/>
    <w:rsid w:val="00E769D2"/>
    <w:rsid w:val="00E871F6"/>
    <w:rsid w:val="00E9165F"/>
    <w:rsid w:val="00E965BA"/>
    <w:rsid w:val="00E96993"/>
    <w:rsid w:val="00E97890"/>
    <w:rsid w:val="00EA0747"/>
    <w:rsid w:val="00EA2229"/>
    <w:rsid w:val="00EA3832"/>
    <w:rsid w:val="00EB04C1"/>
    <w:rsid w:val="00EB1101"/>
    <w:rsid w:val="00EB45AC"/>
    <w:rsid w:val="00ED1B99"/>
    <w:rsid w:val="00EE05CC"/>
    <w:rsid w:val="00EE4625"/>
    <w:rsid w:val="00EF0DE2"/>
    <w:rsid w:val="00EF2C19"/>
    <w:rsid w:val="00F01165"/>
    <w:rsid w:val="00F13640"/>
    <w:rsid w:val="00F30C66"/>
    <w:rsid w:val="00F30EEB"/>
    <w:rsid w:val="00F45076"/>
    <w:rsid w:val="00F63833"/>
    <w:rsid w:val="00F909B2"/>
    <w:rsid w:val="00F95133"/>
    <w:rsid w:val="00F95A1C"/>
    <w:rsid w:val="00FA4D10"/>
    <w:rsid w:val="00FB1BAC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652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128</cp:revision>
  <cp:lastPrinted>2003-10-05T22:49:00Z</cp:lastPrinted>
  <dcterms:created xsi:type="dcterms:W3CDTF">2015-09-27T02:28:00Z</dcterms:created>
  <dcterms:modified xsi:type="dcterms:W3CDTF">2015-09-29T09:03:00Z</dcterms:modified>
</cp:coreProperties>
</file>