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2269"/>
        <w:gridCol w:w="1978"/>
        <w:gridCol w:w="5177"/>
        <w:gridCol w:w="709"/>
        <w:gridCol w:w="464"/>
      </w:tblGrid>
      <w:tr w:rsidR="00E303EF" w:rsidTr="005650D4">
        <w:trPr>
          <w:cantSplit/>
          <w:trHeight w:val="454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0C4E42">
            <w:pPr>
              <w:pStyle w:val="bp"/>
              <w:ind w:left="567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A30AD6" w:rsidTr="005650D4">
        <w:trPr>
          <w:cantSplit/>
          <w:trHeight w:val="469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0C4E4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Initialize Borrow Book Use Case</w:t>
            </w:r>
          </w:p>
        </w:tc>
      </w:tr>
      <w:tr w:rsidR="00E303EF" w:rsidTr="005650D4">
        <w:trPr>
          <w:cantSplit/>
          <w:trHeight w:val="742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Provide</w:t>
            </w:r>
            <w:r>
              <w:rPr>
                <w:color w:val="0000FF"/>
                <w:sz w:val="24"/>
                <w:szCs w:val="24"/>
              </w:rPr>
              <w:t xml:space="preserve"> a concise </w:t>
            </w:r>
            <w:r w:rsidR="00E70BB1">
              <w:rPr>
                <w:color w:val="0000FF"/>
                <w:sz w:val="24"/>
                <w:szCs w:val="24"/>
              </w:rPr>
              <w:t>description</w:t>
            </w:r>
            <w:r w:rsidR="00A37650">
              <w:rPr>
                <w:color w:val="0000FF"/>
                <w:sz w:val="24"/>
                <w:szCs w:val="24"/>
              </w:rPr>
              <w:t xml:space="preserve"> of</w:t>
            </w:r>
            <w:r w:rsidR="00E70BB1">
              <w:rPr>
                <w:color w:val="0000FF"/>
                <w:sz w:val="24"/>
                <w:szCs w:val="24"/>
              </w:rPr>
              <w:t xml:space="preserve"> the procedure used by this test script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 w:rsidTr="005650D4">
        <w:trPr>
          <w:cantSplit/>
          <w:trHeight w:val="469"/>
          <w:tblHeader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32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E70BB1">
              <w:rPr>
                <w:color w:val="0000FF"/>
                <w:sz w:val="24"/>
                <w:szCs w:val="24"/>
              </w:rPr>
              <w:t>any</w:t>
            </w:r>
            <w:r>
              <w:rPr>
                <w:color w:val="0000FF"/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 w:rsidTr="005650D4">
        <w:trPr>
          <w:cantSplit/>
          <w:trHeight w:val="454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70BB1">
              <w:rPr>
                <w:color w:val="0000FF"/>
                <w:sz w:val="24"/>
                <w:szCs w:val="24"/>
              </w:rPr>
              <w:t>Detail the</w:t>
            </w:r>
            <w:r>
              <w:rPr>
                <w:color w:val="0000FF"/>
                <w:sz w:val="24"/>
                <w:szCs w:val="24"/>
              </w:rPr>
              <w:t xml:space="preserve"> post-conditions of </w:t>
            </w:r>
            <w:r w:rsidR="00E70BB1">
              <w:rPr>
                <w:color w:val="0000FF"/>
                <w:sz w:val="24"/>
                <w:szCs w:val="24"/>
              </w:rPr>
              <w:t xml:space="preserve">executing </w:t>
            </w:r>
            <w:r>
              <w:rPr>
                <w:color w:val="0000FF"/>
                <w:sz w:val="24"/>
                <w:szCs w:val="24"/>
              </w:rPr>
              <w:t>this test script]</w:t>
            </w:r>
          </w:p>
        </w:tc>
      </w:tr>
      <w:tr w:rsidR="00E303EF" w:rsidTr="005650D4">
        <w:trPr>
          <w:cantSplit/>
          <w:trHeight w:val="96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5650D4">
        <w:trPr>
          <w:cantSplit/>
          <w:trHeight w:val="547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 xml:space="preserve">Result </w:t>
            </w:r>
            <w:r w:rsidRPr="005650D4">
              <w:rPr>
                <w:b/>
                <w:sz w:val="18"/>
              </w:rPr>
              <w:t>(Pass/Fail/Warning/Incomplete)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650D4" w:rsidTr="005650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177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6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C4E42" w:rsidTr="005650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</w:tcPr>
          <w:p w:rsidR="000C4E42" w:rsidRDefault="000C4E42" w:rsidP="000C4E42">
            <w:pPr>
              <w:pStyle w:val="RowHeadings"/>
              <w:spacing w:before="80" w:after="80"/>
              <w:jc w:val="both"/>
            </w:pPr>
            <w:r>
              <w:t xml:space="preserve">Test 1 - </w:t>
            </w:r>
          </w:p>
        </w:tc>
      </w:tr>
      <w:tr w:rsidR="00DF1585" w:rsidTr="005650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177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09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46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5650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177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09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46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705"/>
        <w:gridCol w:w="1642"/>
        <w:gridCol w:w="1209"/>
        <w:gridCol w:w="1209"/>
        <w:gridCol w:w="3149"/>
      </w:tblGrid>
      <w:tr w:rsidR="00780A9A" w:rsidRPr="003F7E88" w:rsidTr="000C4E42"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0C4E42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0C4E42">
        <w:tc>
          <w:tcPr>
            <w:tcW w:w="2143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0C4E42">
        <w:tc>
          <w:tcPr>
            <w:tcW w:w="2143" w:type="dxa"/>
            <w:shd w:val="clear" w:color="auto" w:fill="E0E0E0"/>
          </w:tcPr>
          <w:p w:rsidR="00780A9A" w:rsidRPr="00572CE5" w:rsidRDefault="004E420D" w:rsidP="000C4E42">
            <w:pPr>
              <w:pStyle w:val="bp"/>
              <w:spacing w:before="0" w:after="0"/>
              <w:ind w:left="34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705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1642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3149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0C4E42">
        <w:tc>
          <w:tcPr>
            <w:tcW w:w="2143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705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1642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3149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130C60" w:rsidRDefault="00130C60" w:rsidP="00374830">
      <w:pPr>
        <w:pStyle w:val="bp"/>
        <w:spacing w:before="0" w:after="0"/>
      </w:pPr>
    </w:p>
    <w:p w:rsidR="00130C60" w:rsidRDefault="00130C60" w:rsidP="00374830">
      <w:pPr>
        <w:pStyle w:val="bp"/>
        <w:spacing w:before="0" w:after="0"/>
      </w:pPr>
      <w:r>
        <w:br w:type="page"/>
      </w:r>
    </w:p>
    <w:tbl>
      <w:tblPr>
        <w:tblW w:w="11022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25"/>
        <w:gridCol w:w="2269"/>
        <w:gridCol w:w="1978"/>
        <w:gridCol w:w="5177"/>
        <w:gridCol w:w="709"/>
        <w:gridCol w:w="464"/>
      </w:tblGrid>
      <w:tr w:rsidR="00130C60" w:rsidTr="0065613B">
        <w:trPr>
          <w:cantSplit/>
          <w:trHeight w:val="454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ind w:left="567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C60" w:rsidRPr="00E303EF" w:rsidRDefault="00130C60" w:rsidP="006561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&lt;test name&gt;</w:t>
            </w:r>
          </w:p>
        </w:tc>
      </w:tr>
      <w:tr w:rsidR="00130C60" w:rsidTr="0065613B">
        <w:trPr>
          <w:cantSplit/>
          <w:trHeight w:val="469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C60" w:rsidRPr="00E303EF" w:rsidRDefault="002A0288" w:rsidP="006561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 Book</w:t>
            </w:r>
          </w:p>
        </w:tc>
      </w:tr>
      <w:tr w:rsidR="00130C60" w:rsidTr="0065613B">
        <w:trPr>
          <w:cantSplit/>
          <w:trHeight w:val="742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C60" w:rsidRPr="00C05D0A" w:rsidRDefault="00130C60" w:rsidP="0065613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[Provide a concise 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>description of the procedure used by this test script.]</w:t>
            </w:r>
          </w:p>
        </w:tc>
      </w:tr>
      <w:tr w:rsidR="00130C60" w:rsidTr="0065613B">
        <w:trPr>
          <w:cantSplit/>
          <w:trHeight w:val="469"/>
          <w:tblHeader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32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C60" w:rsidRPr="00A11301" w:rsidRDefault="00130C60" w:rsidP="0065613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any of pre-conditions for execution of this test script]</w:t>
            </w:r>
          </w:p>
        </w:tc>
      </w:tr>
      <w:tr w:rsidR="00130C60" w:rsidTr="0065613B">
        <w:trPr>
          <w:cantSplit/>
          <w:trHeight w:val="454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C60" w:rsidRPr="00A11301" w:rsidRDefault="00130C60" w:rsidP="0065613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[Detail the post-conditions of executing this test script]</w:t>
            </w:r>
          </w:p>
        </w:tc>
      </w:tr>
      <w:tr w:rsidR="00130C60" w:rsidTr="0065613B">
        <w:trPr>
          <w:cantSplit/>
          <w:trHeight w:val="96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0C60" w:rsidRDefault="00130C60" w:rsidP="0065613B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30C60" w:rsidRDefault="00130C60" w:rsidP="0065613B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30C60" w:rsidRDefault="00130C60" w:rsidP="0065613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30C60" w:rsidTr="0065613B">
        <w:trPr>
          <w:cantSplit/>
          <w:trHeight w:val="547"/>
          <w:tblHeader/>
        </w:trPr>
        <w:tc>
          <w:tcPr>
            <w:tcW w:w="269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30C60" w:rsidRDefault="00130C60" w:rsidP="0065613B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 xml:space="preserve">Result </w:t>
            </w:r>
            <w:r w:rsidRPr="005650D4">
              <w:rPr>
                <w:b/>
                <w:sz w:val="18"/>
              </w:rPr>
              <w:t>(Pass/Fail/Warning/Incomplete)</w:t>
            </w:r>
          </w:p>
        </w:tc>
        <w:tc>
          <w:tcPr>
            <w:tcW w:w="832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0C60" w:rsidRDefault="00130C60" w:rsidP="0065613B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30C60" w:rsidTr="006561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  <w:tblHeader/>
        </w:trPr>
        <w:tc>
          <w:tcPr>
            <w:tcW w:w="4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30C60" w:rsidRDefault="00130C60" w:rsidP="0065613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30C60" w:rsidRDefault="00130C60" w:rsidP="0065613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177" w:type="dxa"/>
            <w:shd w:val="clear" w:color="auto" w:fill="C0C0C0"/>
          </w:tcPr>
          <w:p w:rsidR="00130C60" w:rsidRDefault="00130C60" w:rsidP="0065613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9" w:type="dxa"/>
            <w:shd w:val="clear" w:color="auto" w:fill="C0C0C0"/>
          </w:tcPr>
          <w:p w:rsidR="00130C60" w:rsidRDefault="00130C60" w:rsidP="0065613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64" w:type="dxa"/>
            <w:shd w:val="clear" w:color="auto" w:fill="C0C0C0"/>
          </w:tcPr>
          <w:p w:rsidR="00130C60" w:rsidRDefault="00130C60" w:rsidP="0065613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30C60" w:rsidTr="006561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11022" w:type="dxa"/>
            <w:gridSpan w:val="6"/>
            <w:tcBorders>
              <w:top w:val="single" w:sz="4" w:space="0" w:color="auto"/>
            </w:tcBorders>
          </w:tcPr>
          <w:p w:rsidR="00130C60" w:rsidRDefault="00130C60" w:rsidP="0065613B">
            <w:pPr>
              <w:pStyle w:val="RowHeadings"/>
              <w:spacing w:before="80" w:after="80"/>
              <w:jc w:val="both"/>
            </w:pPr>
            <w:r>
              <w:t xml:space="preserve">Test 1 - </w:t>
            </w:r>
          </w:p>
        </w:tc>
      </w:tr>
      <w:tr w:rsidR="00130C60" w:rsidTr="006561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</w:tcPr>
          <w:p w:rsidR="00130C60" w:rsidRDefault="00130C60" w:rsidP="0065613B">
            <w:pPr>
              <w:pStyle w:val="proc"/>
              <w:rPr>
                <w:sz w:val="24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</w:tcPr>
          <w:p w:rsidR="00130C60" w:rsidRDefault="00130C60" w:rsidP="0065613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177" w:type="dxa"/>
          </w:tcPr>
          <w:p w:rsidR="00130C60" w:rsidRDefault="00130C60" w:rsidP="0065613B">
            <w:pPr>
              <w:pStyle w:val="bp"/>
              <w:rPr>
                <w:sz w:val="24"/>
              </w:rPr>
            </w:pPr>
          </w:p>
        </w:tc>
        <w:tc>
          <w:tcPr>
            <w:tcW w:w="709" w:type="dxa"/>
          </w:tcPr>
          <w:p w:rsidR="00130C60" w:rsidRDefault="00130C60" w:rsidP="0065613B">
            <w:pPr>
              <w:pStyle w:val="RowHeadings"/>
              <w:spacing w:before="80" w:after="80"/>
              <w:jc w:val="center"/>
            </w:pPr>
          </w:p>
        </w:tc>
        <w:tc>
          <w:tcPr>
            <w:tcW w:w="464" w:type="dxa"/>
          </w:tcPr>
          <w:p w:rsidR="00130C60" w:rsidRDefault="00130C60" w:rsidP="0065613B">
            <w:pPr>
              <w:pStyle w:val="RowHeadings"/>
              <w:spacing w:before="80" w:after="80"/>
            </w:pPr>
          </w:p>
        </w:tc>
      </w:tr>
      <w:tr w:rsidR="00130C60" w:rsidTr="006561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3"/>
        </w:trPr>
        <w:tc>
          <w:tcPr>
            <w:tcW w:w="425" w:type="dxa"/>
            <w:tcBorders>
              <w:right w:val="single" w:sz="4" w:space="0" w:color="auto"/>
            </w:tcBorders>
          </w:tcPr>
          <w:p w:rsidR="00130C60" w:rsidRDefault="00130C60" w:rsidP="0065613B">
            <w:pPr>
              <w:pStyle w:val="proc"/>
              <w:rPr>
                <w:sz w:val="24"/>
              </w:rPr>
            </w:pPr>
          </w:p>
        </w:tc>
        <w:tc>
          <w:tcPr>
            <w:tcW w:w="4247" w:type="dxa"/>
            <w:gridSpan w:val="2"/>
            <w:tcBorders>
              <w:left w:val="single" w:sz="4" w:space="0" w:color="auto"/>
            </w:tcBorders>
          </w:tcPr>
          <w:p w:rsidR="00130C60" w:rsidRDefault="00130C60" w:rsidP="0065613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177" w:type="dxa"/>
          </w:tcPr>
          <w:p w:rsidR="00130C60" w:rsidRDefault="00130C60" w:rsidP="0065613B">
            <w:pPr>
              <w:pStyle w:val="bp"/>
              <w:rPr>
                <w:sz w:val="24"/>
              </w:rPr>
            </w:pPr>
          </w:p>
        </w:tc>
        <w:tc>
          <w:tcPr>
            <w:tcW w:w="709" w:type="dxa"/>
          </w:tcPr>
          <w:p w:rsidR="00130C60" w:rsidRDefault="00130C60" w:rsidP="0065613B">
            <w:pPr>
              <w:pStyle w:val="RowHeadings"/>
              <w:spacing w:before="80" w:after="80"/>
              <w:jc w:val="center"/>
            </w:pPr>
          </w:p>
        </w:tc>
        <w:tc>
          <w:tcPr>
            <w:tcW w:w="464" w:type="dxa"/>
          </w:tcPr>
          <w:p w:rsidR="00130C60" w:rsidRDefault="00130C60" w:rsidP="0065613B">
            <w:pPr>
              <w:pStyle w:val="RowHeadings"/>
              <w:spacing w:before="80" w:after="80"/>
            </w:pPr>
          </w:p>
        </w:tc>
      </w:tr>
    </w:tbl>
    <w:p w:rsidR="00130C60" w:rsidRDefault="00130C60" w:rsidP="00130C60">
      <w:pPr>
        <w:pStyle w:val="bp"/>
        <w:spacing w:before="0" w:after="0"/>
      </w:pPr>
    </w:p>
    <w:p w:rsidR="00130C60" w:rsidRDefault="00130C60" w:rsidP="00130C60">
      <w:pPr>
        <w:pStyle w:val="bp"/>
        <w:spacing w:before="0" w:after="0"/>
        <w:rPr>
          <w:color w:val="0000FF"/>
        </w:rPr>
      </w:pPr>
    </w:p>
    <w:p w:rsidR="00130C60" w:rsidRDefault="00130C60" w:rsidP="00130C60">
      <w:pPr>
        <w:pStyle w:val="bp"/>
        <w:spacing w:before="0" w:after="0"/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1705"/>
        <w:gridCol w:w="1642"/>
        <w:gridCol w:w="1209"/>
        <w:gridCol w:w="1209"/>
        <w:gridCol w:w="3149"/>
      </w:tblGrid>
      <w:tr w:rsidR="00130C60" w:rsidRPr="003F7E88" w:rsidTr="0065613B">
        <w:tc>
          <w:tcPr>
            <w:tcW w:w="110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130C60" w:rsidRPr="00572CE5" w:rsidTr="0065613B"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C60" w:rsidRPr="00572CE5" w:rsidRDefault="00130C60" w:rsidP="0065613B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30C60" w:rsidTr="0065613B">
        <w:tc>
          <w:tcPr>
            <w:tcW w:w="2143" w:type="dxa"/>
            <w:tcBorders>
              <w:top w:val="single" w:sz="4" w:space="0" w:color="auto"/>
            </w:tcBorders>
            <w:shd w:val="clear" w:color="auto" w:fill="E0E0E0"/>
          </w:tcPr>
          <w:p w:rsidR="00130C60" w:rsidRPr="00572CE5" w:rsidRDefault="00130C60" w:rsidP="0065613B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shd w:val="clear" w:color="auto" w:fill="auto"/>
          </w:tcPr>
          <w:p w:rsidR="00130C60" w:rsidRPr="00572CE5" w:rsidRDefault="00130C60" w:rsidP="0065613B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1]</w:t>
            </w: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3149" w:type="dxa"/>
            <w:tcBorders>
              <w:top w:val="single" w:sz="4" w:space="0" w:color="auto"/>
            </w:tcBorders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</w:tr>
      <w:tr w:rsidR="00130C60" w:rsidTr="0065613B">
        <w:tc>
          <w:tcPr>
            <w:tcW w:w="2143" w:type="dxa"/>
            <w:shd w:val="clear" w:color="auto" w:fill="E0E0E0"/>
          </w:tcPr>
          <w:p w:rsidR="00130C60" w:rsidRPr="00572CE5" w:rsidRDefault="00130C60" w:rsidP="0065613B">
            <w:pPr>
              <w:pStyle w:val="bp"/>
              <w:spacing w:before="0" w:after="0"/>
              <w:ind w:left="34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705" w:type="dxa"/>
            <w:shd w:val="clear" w:color="auto" w:fill="auto"/>
          </w:tcPr>
          <w:p w:rsidR="00130C60" w:rsidRPr="00572CE5" w:rsidRDefault="00130C60" w:rsidP="0065613B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1642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3149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</w:tr>
      <w:tr w:rsidR="00130C60" w:rsidTr="0065613B">
        <w:tc>
          <w:tcPr>
            <w:tcW w:w="2143" w:type="dxa"/>
            <w:shd w:val="clear" w:color="auto" w:fill="E0E0E0"/>
          </w:tcPr>
          <w:p w:rsidR="00130C60" w:rsidRPr="00572CE5" w:rsidRDefault="00130C60" w:rsidP="0065613B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705" w:type="dxa"/>
            <w:shd w:val="clear" w:color="auto" w:fill="auto"/>
          </w:tcPr>
          <w:p w:rsidR="00130C60" w:rsidRPr="00572CE5" w:rsidRDefault="00130C60" w:rsidP="0065613B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1642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1209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  <w:tc>
          <w:tcPr>
            <w:tcW w:w="3149" w:type="dxa"/>
            <w:shd w:val="clear" w:color="auto" w:fill="auto"/>
          </w:tcPr>
          <w:p w:rsidR="00130C60" w:rsidRDefault="00130C60" w:rsidP="0065613B">
            <w:pPr>
              <w:pStyle w:val="bp"/>
              <w:spacing w:before="0" w:after="0"/>
            </w:pPr>
          </w:p>
        </w:tc>
      </w:tr>
    </w:tbl>
    <w:p w:rsidR="00130C60" w:rsidRDefault="00130C60" w:rsidP="00130C60">
      <w:pPr>
        <w:pStyle w:val="bp"/>
        <w:spacing w:before="0" w:after="0"/>
      </w:pPr>
    </w:p>
    <w:p w:rsidR="00130C60" w:rsidRDefault="00130C60" w:rsidP="00130C60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0C4E42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B2" w:rsidRDefault="00D76BB2">
      <w:r>
        <w:separator/>
      </w:r>
    </w:p>
  </w:endnote>
  <w:endnote w:type="continuationSeparator" w:id="0">
    <w:p w:rsidR="00D76BB2" w:rsidRDefault="00D7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028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028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B2" w:rsidRDefault="00D76BB2">
      <w:r>
        <w:separator/>
      </w:r>
    </w:p>
  </w:footnote>
  <w:footnote w:type="continuationSeparator" w:id="0">
    <w:p w:rsidR="00D76BB2" w:rsidRDefault="00D7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C4E42"/>
    <w:rsid w:val="000D5952"/>
    <w:rsid w:val="000E3C24"/>
    <w:rsid w:val="000F4382"/>
    <w:rsid w:val="00127DBF"/>
    <w:rsid w:val="00130C60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028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0D4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76BB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Evan Watkins</cp:lastModifiedBy>
  <cp:revision>5</cp:revision>
  <cp:lastPrinted>2003-10-05T22:49:00Z</cp:lastPrinted>
  <dcterms:created xsi:type="dcterms:W3CDTF">2015-07-22T01:48:00Z</dcterms:created>
  <dcterms:modified xsi:type="dcterms:W3CDTF">2015-09-29T13:20:00Z</dcterms:modified>
</cp:coreProperties>
</file>