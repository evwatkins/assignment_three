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7322A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7322A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D45C4B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- </w:t>
      </w:r>
      <w:proofErr w:type="spellStart"/>
      <w:proofErr w:type="gramStart"/>
      <w:r w:rsidR="00963B68" w:rsidRPr="00963B68">
        <w:rPr>
          <w:rFonts w:ascii="Arial" w:hAnsi="Arial"/>
          <w:b/>
          <w:color w:val="0000FF"/>
          <w:sz w:val="24"/>
          <w:szCs w:val="24"/>
        </w:rPr>
        <w:t>testParametersNoNull</w:t>
      </w:r>
      <w:proofErr w:type="spellEnd"/>
      <w:r w:rsidR="00963B68" w:rsidRPr="00963B68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D0154F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B468D4" w:rsidRPr="0091603D" w:rsidRDefault="002B5976" w:rsidP="007322A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>Check</w:t>
      </w:r>
      <w:r w:rsidR="00D0154F">
        <w:rPr>
          <w:rFonts w:ascii="Arial" w:hAnsi="Arial"/>
          <w:color w:val="0000FF"/>
          <w:sz w:val="20"/>
        </w:rPr>
        <w:t>s</w:t>
      </w:r>
      <w:r w:rsidR="00503046">
        <w:rPr>
          <w:rFonts w:ascii="Arial" w:hAnsi="Arial"/>
          <w:color w:val="0000FF"/>
          <w:sz w:val="20"/>
        </w:rPr>
        <w:t xml:space="preserve"> that all parameters are not empty </w:t>
      </w:r>
      <w:r w:rsidR="0040037E">
        <w:rPr>
          <w:rFonts w:ascii="Arial" w:hAnsi="Arial"/>
          <w:color w:val="0000FF"/>
          <w:sz w:val="20"/>
        </w:rPr>
        <w:t>to confirm that the program returns a value.</w:t>
      </w:r>
    </w:p>
    <w:p w:rsidR="00D0154F" w:rsidRDefault="00D0154F" w:rsidP="007322A0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670264" w:rsidRDefault="00B468D4" w:rsidP="00CC5CD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727D5E" w:rsidRPr="00727D5E" w:rsidRDefault="00727D5E" w:rsidP="00727D5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727D5E">
        <w:rPr>
          <w:rFonts w:ascii="Arial" w:hAnsi="Arial"/>
          <w:color w:val="0000FF"/>
          <w:sz w:val="20"/>
        </w:rPr>
        <w:t>book</w:t>
      </w:r>
      <w:proofErr w:type="gramEnd"/>
      <w:r w:rsidRPr="00727D5E">
        <w:rPr>
          <w:rFonts w:ascii="Arial" w:hAnsi="Arial"/>
          <w:color w:val="0000FF"/>
          <w:sz w:val="20"/>
        </w:rPr>
        <w:t xml:space="preserve"> </w:t>
      </w:r>
      <w:r w:rsidR="00D71129">
        <w:rPr>
          <w:rFonts w:ascii="Arial" w:hAnsi="Arial"/>
          <w:color w:val="0000FF"/>
          <w:sz w:val="20"/>
        </w:rPr>
        <w:t>is valid</w:t>
      </w:r>
    </w:p>
    <w:p w:rsidR="00727D5E" w:rsidRPr="00727D5E" w:rsidRDefault="00727D5E" w:rsidP="00727D5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 w:rsidRPr="00727D5E">
        <w:rPr>
          <w:rFonts w:ascii="Arial" w:hAnsi="Arial"/>
          <w:color w:val="0000FF"/>
          <w:sz w:val="20"/>
        </w:rPr>
        <w:t>borrower</w:t>
      </w:r>
      <w:proofErr w:type="gramEnd"/>
      <w:r w:rsidRPr="00727D5E">
        <w:rPr>
          <w:rFonts w:ascii="Arial" w:hAnsi="Arial"/>
          <w:color w:val="0000FF"/>
          <w:sz w:val="20"/>
        </w:rPr>
        <w:t xml:space="preserve"> </w:t>
      </w:r>
      <w:r w:rsidR="00D71129">
        <w:rPr>
          <w:rFonts w:ascii="Arial" w:hAnsi="Arial"/>
          <w:color w:val="0000FF"/>
          <w:sz w:val="20"/>
        </w:rPr>
        <w:t>is valid</w:t>
      </w:r>
    </w:p>
    <w:p w:rsidR="00727D5E" w:rsidRPr="00727D5E" w:rsidRDefault="00727D5E" w:rsidP="00727D5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727D5E">
        <w:rPr>
          <w:rFonts w:ascii="Arial" w:hAnsi="Arial"/>
          <w:color w:val="0000FF"/>
          <w:sz w:val="20"/>
        </w:rPr>
        <w:t>borrowDate</w:t>
      </w:r>
      <w:proofErr w:type="spellEnd"/>
      <w:proofErr w:type="gramEnd"/>
      <w:r w:rsidRPr="00727D5E">
        <w:rPr>
          <w:rFonts w:ascii="Arial" w:hAnsi="Arial"/>
          <w:color w:val="0000FF"/>
          <w:sz w:val="20"/>
        </w:rPr>
        <w:t xml:space="preserve"> </w:t>
      </w:r>
      <w:r w:rsidR="00D71129">
        <w:rPr>
          <w:rFonts w:ascii="Arial" w:hAnsi="Arial"/>
          <w:color w:val="0000FF"/>
          <w:sz w:val="20"/>
        </w:rPr>
        <w:t>is valid</w:t>
      </w:r>
    </w:p>
    <w:p w:rsidR="00CC5CD5" w:rsidRPr="00727D5E" w:rsidRDefault="00727D5E" w:rsidP="00727D5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 w:rsidRPr="00727D5E">
        <w:rPr>
          <w:rFonts w:ascii="Arial" w:hAnsi="Arial"/>
          <w:color w:val="0000FF"/>
          <w:sz w:val="20"/>
        </w:rPr>
        <w:t>dueDate</w:t>
      </w:r>
      <w:proofErr w:type="spellEnd"/>
      <w:proofErr w:type="gramEnd"/>
      <w:r w:rsidRPr="00727D5E">
        <w:rPr>
          <w:rFonts w:ascii="Arial" w:hAnsi="Arial"/>
          <w:color w:val="0000FF"/>
          <w:sz w:val="20"/>
        </w:rPr>
        <w:t xml:space="preserve"> </w:t>
      </w:r>
      <w:r w:rsidR="00D71129">
        <w:rPr>
          <w:rFonts w:ascii="Arial" w:hAnsi="Arial"/>
          <w:color w:val="0000FF"/>
          <w:sz w:val="20"/>
        </w:rPr>
        <w:t>is valid</w:t>
      </w:r>
    </w:p>
    <w:p w:rsidR="00963B68" w:rsidRDefault="00963B68" w:rsidP="00CC5CD5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2106F0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963B68" w:rsidRPr="00963B68" w:rsidRDefault="00411E08" w:rsidP="00963B6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value</w:t>
      </w:r>
      <w:proofErr w:type="gramEnd"/>
      <w:r>
        <w:rPr>
          <w:rFonts w:ascii="Arial" w:hAnsi="Arial"/>
          <w:color w:val="0000FF"/>
          <w:sz w:val="20"/>
        </w:rPr>
        <w:t xml:space="preserve"> of book returned</w:t>
      </w:r>
    </w:p>
    <w:p w:rsidR="00411E08" w:rsidRPr="00963B68" w:rsidRDefault="00411E08" w:rsidP="00411E0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value</w:t>
      </w:r>
      <w:proofErr w:type="gramEnd"/>
      <w:r>
        <w:rPr>
          <w:rFonts w:ascii="Arial" w:hAnsi="Arial"/>
          <w:color w:val="0000FF"/>
          <w:sz w:val="20"/>
        </w:rPr>
        <w:t xml:space="preserve"> of bo</w:t>
      </w:r>
      <w:r>
        <w:rPr>
          <w:rFonts w:ascii="Arial" w:hAnsi="Arial"/>
          <w:color w:val="0000FF"/>
          <w:sz w:val="20"/>
        </w:rPr>
        <w:t xml:space="preserve">rrower </w:t>
      </w:r>
      <w:r>
        <w:rPr>
          <w:rFonts w:ascii="Arial" w:hAnsi="Arial"/>
          <w:color w:val="0000FF"/>
          <w:sz w:val="20"/>
        </w:rPr>
        <w:t>returned</w:t>
      </w:r>
    </w:p>
    <w:p w:rsidR="00411E08" w:rsidRPr="00963B68" w:rsidRDefault="00411E08" w:rsidP="00411E0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value</w:t>
      </w:r>
      <w:proofErr w:type="gramEnd"/>
      <w:r>
        <w:rPr>
          <w:rFonts w:ascii="Arial" w:hAnsi="Arial"/>
          <w:color w:val="0000FF"/>
          <w:sz w:val="20"/>
        </w:rPr>
        <w:t xml:space="preserve"> of</w:t>
      </w:r>
      <w:r>
        <w:rPr>
          <w:rFonts w:ascii="Arial" w:hAnsi="Arial"/>
          <w:color w:val="0000FF"/>
          <w:sz w:val="20"/>
        </w:rPr>
        <w:t xml:space="preserve"> </w:t>
      </w:r>
      <w:proofErr w:type="spellStart"/>
      <w:r>
        <w:rPr>
          <w:rFonts w:ascii="Arial" w:hAnsi="Arial"/>
          <w:color w:val="0000FF"/>
          <w:sz w:val="20"/>
        </w:rPr>
        <w:t>borrowDate</w:t>
      </w:r>
      <w:proofErr w:type="spellEnd"/>
      <w:r>
        <w:rPr>
          <w:rFonts w:ascii="Arial" w:hAnsi="Arial"/>
          <w:color w:val="0000FF"/>
          <w:sz w:val="20"/>
        </w:rPr>
        <w:t xml:space="preserve"> returned</w:t>
      </w:r>
    </w:p>
    <w:p w:rsidR="00411E08" w:rsidRPr="00963B68" w:rsidRDefault="00411E08" w:rsidP="00411E08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value</w:t>
      </w:r>
      <w:proofErr w:type="gramEnd"/>
      <w:r>
        <w:rPr>
          <w:rFonts w:ascii="Arial" w:hAnsi="Arial"/>
          <w:color w:val="0000FF"/>
          <w:sz w:val="20"/>
        </w:rPr>
        <w:t xml:space="preserve"> of </w:t>
      </w:r>
      <w:proofErr w:type="spellStart"/>
      <w:r>
        <w:rPr>
          <w:rFonts w:ascii="Arial" w:hAnsi="Arial"/>
          <w:color w:val="0000FF"/>
          <w:sz w:val="20"/>
        </w:rPr>
        <w:t>dueDate</w:t>
      </w:r>
      <w:proofErr w:type="spellEnd"/>
      <w:r>
        <w:rPr>
          <w:rFonts w:ascii="Arial" w:hAnsi="Arial"/>
          <w:color w:val="0000FF"/>
          <w:sz w:val="20"/>
        </w:rPr>
        <w:t xml:space="preserve"> returned</w:t>
      </w:r>
    </w:p>
    <w:p w:rsidR="00963B68" w:rsidRPr="00B15955" w:rsidRDefault="00963B68" w:rsidP="00963B68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2106F0" w:rsidRDefault="00B468D4" w:rsidP="007322A0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F47A16" w:rsidRDefault="00175C61" w:rsidP="00175C61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>IBook book</w:t>
      </w:r>
    </w:p>
    <w:p w:rsidR="00175C61" w:rsidRDefault="00175C61" w:rsidP="00175C61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IMember</w:t>
      </w:r>
      <w:proofErr w:type="spellEnd"/>
      <w:r>
        <w:rPr>
          <w:rFonts w:ascii="Arial" w:hAnsi="Arial"/>
          <w:color w:val="0000FF"/>
          <w:sz w:val="20"/>
        </w:rPr>
        <w:t xml:space="preserve"> borrower</w:t>
      </w:r>
    </w:p>
    <w:p w:rsidR="00175C61" w:rsidRDefault="00175C61" w:rsidP="00175C61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Date </w:t>
      </w:r>
      <w:proofErr w:type="spellStart"/>
      <w:r>
        <w:rPr>
          <w:rFonts w:ascii="Arial" w:hAnsi="Arial"/>
          <w:color w:val="0000FF"/>
          <w:sz w:val="20"/>
        </w:rPr>
        <w:t>borrowDate</w:t>
      </w:r>
      <w:proofErr w:type="spellEnd"/>
    </w:p>
    <w:p w:rsidR="00175C61" w:rsidRPr="00F47A16" w:rsidRDefault="00175C61" w:rsidP="00175C61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Date </w:t>
      </w:r>
      <w:proofErr w:type="spellStart"/>
      <w:r>
        <w:rPr>
          <w:rFonts w:ascii="Arial" w:hAnsi="Arial"/>
          <w:color w:val="0000FF"/>
          <w:sz w:val="20"/>
        </w:rPr>
        <w:t>dueDate</w:t>
      </w:r>
      <w:proofErr w:type="spellEnd"/>
    </w:p>
    <w:p w:rsidR="00F47A16" w:rsidRDefault="00F47A16">
      <w:pPr>
        <w:rPr>
          <w:rFonts w:ascii="Arial" w:hAnsi="Arial"/>
          <w:b/>
          <w:color w:val="0000FF"/>
          <w:sz w:val="24"/>
          <w:szCs w:val="24"/>
        </w:rPr>
      </w:pPr>
      <w:bookmarkStart w:id="0" w:name="_GoBack"/>
      <w:bookmarkEnd w:id="0"/>
    </w:p>
    <w:p w:rsidR="00963B68" w:rsidRPr="0091603D" w:rsidRDefault="00110642" w:rsidP="00963B6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110642">
        <w:rPr>
          <w:rFonts w:ascii="Arial" w:hAnsi="Arial"/>
          <w:b/>
          <w:color w:val="0000FF"/>
          <w:sz w:val="24"/>
          <w:szCs w:val="24"/>
        </w:rPr>
        <w:t>2</w:t>
      </w:r>
      <w:r w:rsidR="00963B68" w:rsidRPr="00110642">
        <w:rPr>
          <w:rFonts w:ascii="Arial" w:hAnsi="Arial"/>
          <w:b/>
          <w:color w:val="0000FF"/>
          <w:sz w:val="24"/>
          <w:szCs w:val="24"/>
        </w:rPr>
        <w:t xml:space="preserve"> - </w:t>
      </w:r>
      <w:proofErr w:type="spellStart"/>
      <w:proofErr w:type="gramStart"/>
      <w:r w:rsidR="00963B68" w:rsidRPr="00110642">
        <w:rPr>
          <w:rFonts w:ascii="Arial" w:hAnsi="Arial"/>
          <w:b/>
          <w:color w:val="0000FF"/>
          <w:sz w:val="24"/>
          <w:szCs w:val="24"/>
        </w:rPr>
        <w:t>testValueOfParameters</w:t>
      </w:r>
      <w:proofErr w:type="spellEnd"/>
      <w:r w:rsidR="00963B68" w:rsidRPr="00963B68">
        <w:rPr>
          <w:rFonts w:ascii="Arial" w:hAnsi="Arial"/>
          <w:b/>
          <w:color w:val="0000FF"/>
          <w:sz w:val="24"/>
          <w:szCs w:val="24"/>
        </w:rPr>
        <w:t>()</w:t>
      </w:r>
      <w:proofErr w:type="gramEnd"/>
    </w:p>
    <w:p w:rsidR="00963B68" w:rsidRDefault="00963B68" w:rsidP="00963B6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963B68" w:rsidRPr="0091603D" w:rsidRDefault="00963B68" w:rsidP="00963B6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color w:val="0000FF"/>
          <w:sz w:val="20"/>
        </w:rPr>
        <w:t xml:space="preserve">Checks the </w:t>
      </w:r>
      <w:r w:rsidR="00727D5E">
        <w:rPr>
          <w:rFonts w:ascii="Arial" w:hAnsi="Arial"/>
          <w:color w:val="0000FF"/>
          <w:sz w:val="20"/>
        </w:rPr>
        <w:t xml:space="preserve">value of book and borrower to confirm if they match </w:t>
      </w:r>
      <w:r w:rsidR="002A2F9F">
        <w:rPr>
          <w:rFonts w:ascii="Arial" w:hAnsi="Arial"/>
          <w:color w:val="0000FF"/>
          <w:sz w:val="20"/>
        </w:rPr>
        <w:t>with an instance of each type.</w:t>
      </w:r>
    </w:p>
    <w:p w:rsidR="00963B68" w:rsidRDefault="00963B68" w:rsidP="00963B6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963B68" w:rsidRDefault="00963B68" w:rsidP="00963B6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CB6C6E" w:rsidRPr="00727D5E" w:rsidRDefault="00D4028A" w:rsidP="00CB6C6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set</w:t>
      </w:r>
      <w:proofErr w:type="gramEnd"/>
      <w:r>
        <w:rPr>
          <w:rFonts w:ascii="Arial" w:hAnsi="Arial"/>
          <w:color w:val="0000FF"/>
          <w:sz w:val="20"/>
        </w:rPr>
        <w:t xml:space="preserve"> </w:t>
      </w:r>
      <w:proofErr w:type="spellStart"/>
      <w:r>
        <w:rPr>
          <w:rFonts w:ascii="Arial" w:hAnsi="Arial"/>
          <w:color w:val="0000FF"/>
          <w:sz w:val="20"/>
        </w:rPr>
        <w:t>actualB</w:t>
      </w:r>
      <w:r w:rsidR="00CB6C6E" w:rsidRPr="00727D5E">
        <w:rPr>
          <w:rFonts w:ascii="Arial" w:hAnsi="Arial"/>
          <w:color w:val="0000FF"/>
          <w:sz w:val="20"/>
        </w:rPr>
        <w:t>ook</w:t>
      </w:r>
      <w:proofErr w:type="spellEnd"/>
      <w:r w:rsidR="00CB6C6E" w:rsidRPr="00727D5E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 xml:space="preserve">to </w:t>
      </w:r>
      <w:r w:rsidR="006B1DBB">
        <w:rPr>
          <w:rFonts w:ascii="Arial" w:hAnsi="Arial"/>
          <w:color w:val="0000FF"/>
          <w:sz w:val="20"/>
        </w:rPr>
        <w:t>book</w:t>
      </w:r>
    </w:p>
    <w:p w:rsidR="00D4028A" w:rsidRPr="00727D5E" w:rsidRDefault="00D4028A" w:rsidP="00D4028A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gramStart"/>
      <w:r>
        <w:rPr>
          <w:rFonts w:ascii="Arial" w:hAnsi="Arial"/>
          <w:color w:val="0000FF"/>
          <w:sz w:val="20"/>
        </w:rPr>
        <w:t>set</w:t>
      </w:r>
      <w:proofErr w:type="gramEnd"/>
      <w:r>
        <w:rPr>
          <w:rFonts w:ascii="Arial" w:hAnsi="Arial"/>
          <w:color w:val="0000FF"/>
          <w:sz w:val="20"/>
        </w:rPr>
        <w:t xml:space="preserve"> </w:t>
      </w:r>
      <w:proofErr w:type="spellStart"/>
      <w:r>
        <w:rPr>
          <w:rFonts w:ascii="Arial" w:hAnsi="Arial"/>
          <w:color w:val="0000FF"/>
          <w:sz w:val="20"/>
        </w:rPr>
        <w:t>actualB</w:t>
      </w:r>
      <w:r>
        <w:rPr>
          <w:rFonts w:ascii="Arial" w:hAnsi="Arial"/>
          <w:color w:val="0000FF"/>
          <w:sz w:val="20"/>
        </w:rPr>
        <w:t>orrower</w:t>
      </w:r>
      <w:proofErr w:type="spellEnd"/>
      <w:r w:rsidRPr="00727D5E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 xml:space="preserve">to </w:t>
      </w:r>
      <w:r w:rsidR="006B1DBB">
        <w:rPr>
          <w:rFonts w:ascii="Arial" w:hAnsi="Arial"/>
          <w:color w:val="0000FF"/>
          <w:sz w:val="20"/>
        </w:rPr>
        <w:t>borrower</w:t>
      </w:r>
    </w:p>
    <w:p w:rsidR="00C442F0" w:rsidRPr="00C442F0" w:rsidRDefault="00C442F0" w:rsidP="00C442F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963B68" w:rsidRDefault="00963B68" w:rsidP="00963B6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</w:p>
    <w:p w:rsidR="00CB6C6E" w:rsidRPr="00963B68" w:rsidRDefault="00CB6C6E" w:rsidP="00CB6C6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actualBook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equals</w:t>
      </w:r>
      <w:r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book</w:t>
      </w:r>
    </w:p>
    <w:p w:rsidR="00963B68" w:rsidRDefault="00CB6C6E" w:rsidP="00CB6C6E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proofErr w:type="gramStart"/>
      <w:r>
        <w:rPr>
          <w:rFonts w:ascii="Arial" w:hAnsi="Arial"/>
          <w:color w:val="0000FF"/>
          <w:sz w:val="20"/>
        </w:rPr>
        <w:t>actual</w:t>
      </w:r>
      <w:r>
        <w:rPr>
          <w:rFonts w:ascii="Arial" w:hAnsi="Arial"/>
          <w:color w:val="0000FF"/>
          <w:sz w:val="20"/>
        </w:rPr>
        <w:t>Borrower</w:t>
      </w:r>
      <w:proofErr w:type="spellEnd"/>
      <w:proofErr w:type="gramEnd"/>
      <w:r>
        <w:rPr>
          <w:rFonts w:ascii="Arial" w:hAnsi="Arial"/>
          <w:color w:val="0000FF"/>
          <w:sz w:val="20"/>
        </w:rPr>
        <w:t xml:space="preserve"> equals </w:t>
      </w:r>
      <w:r>
        <w:rPr>
          <w:rFonts w:ascii="Arial" w:hAnsi="Arial"/>
          <w:color w:val="0000FF"/>
          <w:sz w:val="20"/>
        </w:rPr>
        <w:t>borrower</w:t>
      </w:r>
    </w:p>
    <w:p w:rsidR="00C442F0" w:rsidRPr="00B15955" w:rsidRDefault="00C442F0" w:rsidP="00C442F0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963B68" w:rsidRDefault="00963B68" w:rsidP="00963B6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B71E7" w:rsidRDefault="003B71E7" w:rsidP="003B71E7"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0"/>
        </w:rPr>
        <w:t xml:space="preserve">IBook </w:t>
      </w:r>
      <w:proofErr w:type="spellStart"/>
      <w:r w:rsidR="001642E0">
        <w:rPr>
          <w:rFonts w:ascii="Arial" w:hAnsi="Arial"/>
          <w:color w:val="0000FF"/>
          <w:sz w:val="20"/>
        </w:rPr>
        <w:t>actualBook</w:t>
      </w:r>
      <w:proofErr w:type="spellEnd"/>
    </w:p>
    <w:p w:rsidR="003B71E7" w:rsidRPr="00F47A16" w:rsidRDefault="003B71E7" w:rsidP="003B71E7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color w:val="0000FF"/>
          <w:sz w:val="20"/>
        </w:rPr>
        <w:t>IMember</w:t>
      </w:r>
      <w:proofErr w:type="spellEnd"/>
      <w:r>
        <w:rPr>
          <w:rFonts w:ascii="Arial" w:hAnsi="Arial"/>
          <w:color w:val="0000FF"/>
          <w:sz w:val="20"/>
        </w:rPr>
        <w:t xml:space="preserve"> </w:t>
      </w:r>
      <w:proofErr w:type="spellStart"/>
      <w:r w:rsidR="001642E0">
        <w:rPr>
          <w:rFonts w:ascii="Arial" w:hAnsi="Arial"/>
          <w:color w:val="0000FF"/>
          <w:sz w:val="20"/>
        </w:rPr>
        <w:t>actualBorrower</w:t>
      </w:r>
      <w:proofErr w:type="spellEnd"/>
    </w:p>
    <w:p w:rsidR="005624BE" w:rsidRPr="0091603D" w:rsidRDefault="005624BE" w:rsidP="007322A0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5624BE" w:rsidRPr="0091603D" w:rsidSect="0066080C">
      <w:headerReference w:type="default" r:id="rId7"/>
      <w:footerReference w:type="even" r:id="rId8"/>
      <w:footerReference w:type="default" r:id="rId9"/>
      <w:type w:val="continuous"/>
      <w:pgSz w:w="12240" w:h="15840" w:code="1"/>
      <w:pgMar w:top="1440" w:right="426" w:bottom="1440" w:left="1135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4CC" w:rsidRDefault="007124CC">
      <w:r>
        <w:separator/>
      </w:r>
    </w:p>
  </w:endnote>
  <w:endnote w:type="continuationSeparator" w:id="0">
    <w:p w:rsidR="007124CC" w:rsidRDefault="00712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66080C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66080C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4CC" w:rsidRDefault="007124CC">
      <w:r>
        <w:separator/>
      </w:r>
    </w:p>
  </w:footnote>
  <w:footnote w:type="continuationSeparator" w:id="0">
    <w:p w:rsidR="007124CC" w:rsidRDefault="00712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0837DD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ITC515_NewLibrary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Loan</w:t>
    </w:r>
    <w:r w:rsidR="00047B3C">
      <w:rPr>
        <w:b/>
        <w:sz w:val="28"/>
      </w:rPr>
      <w:t>Helper</w:t>
    </w:r>
    <w:r>
      <w:rPr>
        <w:b/>
        <w:sz w:val="28"/>
      </w:rPr>
      <w:t>Test.java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7E5EB7"/>
    <w:multiLevelType w:val="hybridMultilevel"/>
    <w:tmpl w:val="381E6776"/>
    <w:lvl w:ilvl="0" w:tplc="D94A9B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3CAB"/>
    <w:rsid w:val="00024113"/>
    <w:rsid w:val="0002636B"/>
    <w:rsid w:val="000278E8"/>
    <w:rsid w:val="00036ABF"/>
    <w:rsid w:val="00037A8E"/>
    <w:rsid w:val="000449EF"/>
    <w:rsid w:val="0004651B"/>
    <w:rsid w:val="00047B3C"/>
    <w:rsid w:val="00074457"/>
    <w:rsid w:val="00077D2E"/>
    <w:rsid w:val="000837DD"/>
    <w:rsid w:val="00087F00"/>
    <w:rsid w:val="00090A99"/>
    <w:rsid w:val="00096482"/>
    <w:rsid w:val="000970A0"/>
    <w:rsid w:val="000A0167"/>
    <w:rsid w:val="000D3062"/>
    <w:rsid w:val="000D3A5B"/>
    <w:rsid w:val="000D3DA1"/>
    <w:rsid w:val="000D5952"/>
    <w:rsid w:val="000E3C24"/>
    <w:rsid w:val="000E7FEF"/>
    <w:rsid w:val="000F2D73"/>
    <w:rsid w:val="000F4382"/>
    <w:rsid w:val="00110642"/>
    <w:rsid w:val="00127DBF"/>
    <w:rsid w:val="00154D6A"/>
    <w:rsid w:val="0015543B"/>
    <w:rsid w:val="001642E0"/>
    <w:rsid w:val="00175C61"/>
    <w:rsid w:val="00181694"/>
    <w:rsid w:val="0018240E"/>
    <w:rsid w:val="0019192E"/>
    <w:rsid w:val="00192656"/>
    <w:rsid w:val="00193AF9"/>
    <w:rsid w:val="00197530"/>
    <w:rsid w:val="001A0459"/>
    <w:rsid w:val="001A37E7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06F0"/>
    <w:rsid w:val="00212269"/>
    <w:rsid w:val="00212A3D"/>
    <w:rsid w:val="00215E8D"/>
    <w:rsid w:val="00227D3B"/>
    <w:rsid w:val="00271060"/>
    <w:rsid w:val="00291668"/>
    <w:rsid w:val="00297752"/>
    <w:rsid w:val="002A2F9F"/>
    <w:rsid w:val="002A7E47"/>
    <w:rsid w:val="002B5976"/>
    <w:rsid w:val="002C1B7F"/>
    <w:rsid w:val="002D07CF"/>
    <w:rsid w:val="002D1D0A"/>
    <w:rsid w:val="002D7BA4"/>
    <w:rsid w:val="002E347B"/>
    <w:rsid w:val="0030156C"/>
    <w:rsid w:val="00317678"/>
    <w:rsid w:val="00331345"/>
    <w:rsid w:val="003343D7"/>
    <w:rsid w:val="00342669"/>
    <w:rsid w:val="00353537"/>
    <w:rsid w:val="00362280"/>
    <w:rsid w:val="00367E5D"/>
    <w:rsid w:val="00374830"/>
    <w:rsid w:val="00374F19"/>
    <w:rsid w:val="00382D26"/>
    <w:rsid w:val="0038523E"/>
    <w:rsid w:val="003910B3"/>
    <w:rsid w:val="003A0BB6"/>
    <w:rsid w:val="003A25C3"/>
    <w:rsid w:val="003B71E7"/>
    <w:rsid w:val="003D2ED7"/>
    <w:rsid w:val="003D3394"/>
    <w:rsid w:val="003E438C"/>
    <w:rsid w:val="003E5B86"/>
    <w:rsid w:val="003F1D6E"/>
    <w:rsid w:val="003F3A0A"/>
    <w:rsid w:val="0040037E"/>
    <w:rsid w:val="004054FA"/>
    <w:rsid w:val="00411E08"/>
    <w:rsid w:val="00426E4D"/>
    <w:rsid w:val="00434231"/>
    <w:rsid w:val="00462B21"/>
    <w:rsid w:val="0046703C"/>
    <w:rsid w:val="004906EA"/>
    <w:rsid w:val="004A0610"/>
    <w:rsid w:val="004A279E"/>
    <w:rsid w:val="004A4B81"/>
    <w:rsid w:val="004A71EF"/>
    <w:rsid w:val="004C601F"/>
    <w:rsid w:val="004D1C11"/>
    <w:rsid w:val="004E420D"/>
    <w:rsid w:val="004F0D2D"/>
    <w:rsid w:val="004F4FB4"/>
    <w:rsid w:val="004F7B53"/>
    <w:rsid w:val="004F7C17"/>
    <w:rsid w:val="00503046"/>
    <w:rsid w:val="00520EF0"/>
    <w:rsid w:val="00522982"/>
    <w:rsid w:val="00523D36"/>
    <w:rsid w:val="00536681"/>
    <w:rsid w:val="00553DAD"/>
    <w:rsid w:val="005624BE"/>
    <w:rsid w:val="005633FE"/>
    <w:rsid w:val="005706E3"/>
    <w:rsid w:val="00576454"/>
    <w:rsid w:val="005A4E0C"/>
    <w:rsid w:val="005B48A6"/>
    <w:rsid w:val="005C7877"/>
    <w:rsid w:val="005E1449"/>
    <w:rsid w:val="005E2ADA"/>
    <w:rsid w:val="005F0EB8"/>
    <w:rsid w:val="005F2EB8"/>
    <w:rsid w:val="00604AE4"/>
    <w:rsid w:val="00614AD6"/>
    <w:rsid w:val="00620950"/>
    <w:rsid w:val="00635CE7"/>
    <w:rsid w:val="00641C50"/>
    <w:rsid w:val="006526B6"/>
    <w:rsid w:val="0066080C"/>
    <w:rsid w:val="00661666"/>
    <w:rsid w:val="00670264"/>
    <w:rsid w:val="00683635"/>
    <w:rsid w:val="006925D3"/>
    <w:rsid w:val="006975E9"/>
    <w:rsid w:val="006A1306"/>
    <w:rsid w:val="006A1BBD"/>
    <w:rsid w:val="006B1DBB"/>
    <w:rsid w:val="006B5D41"/>
    <w:rsid w:val="006D4DE0"/>
    <w:rsid w:val="006F4789"/>
    <w:rsid w:val="00701C3E"/>
    <w:rsid w:val="00702D6A"/>
    <w:rsid w:val="00706219"/>
    <w:rsid w:val="007124CC"/>
    <w:rsid w:val="00720507"/>
    <w:rsid w:val="00722020"/>
    <w:rsid w:val="007275A3"/>
    <w:rsid w:val="00727D5E"/>
    <w:rsid w:val="007322A0"/>
    <w:rsid w:val="00742D70"/>
    <w:rsid w:val="00743BAB"/>
    <w:rsid w:val="007519EA"/>
    <w:rsid w:val="00752B41"/>
    <w:rsid w:val="00756932"/>
    <w:rsid w:val="007606FF"/>
    <w:rsid w:val="00772DAC"/>
    <w:rsid w:val="00780A9A"/>
    <w:rsid w:val="00796CD4"/>
    <w:rsid w:val="007A3BCB"/>
    <w:rsid w:val="007C00F3"/>
    <w:rsid w:val="007C0EA0"/>
    <w:rsid w:val="007C41CD"/>
    <w:rsid w:val="007D644A"/>
    <w:rsid w:val="007D7134"/>
    <w:rsid w:val="007F5708"/>
    <w:rsid w:val="00800C1D"/>
    <w:rsid w:val="00821B7F"/>
    <w:rsid w:val="00826BBB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652B"/>
    <w:rsid w:val="008E5B7B"/>
    <w:rsid w:val="008F0C91"/>
    <w:rsid w:val="00913D07"/>
    <w:rsid w:val="00915018"/>
    <w:rsid w:val="0091603D"/>
    <w:rsid w:val="0093214E"/>
    <w:rsid w:val="009322A3"/>
    <w:rsid w:val="0093488F"/>
    <w:rsid w:val="00937A27"/>
    <w:rsid w:val="00956535"/>
    <w:rsid w:val="00963B68"/>
    <w:rsid w:val="00981DE1"/>
    <w:rsid w:val="00983E57"/>
    <w:rsid w:val="009C06FE"/>
    <w:rsid w:val="009C4C9A"/>
    <w:rsid w:val="009D1046"/>
    <w:rsid w:val="009E2570"/>
    <w:rsid w:val="00A11301"/>
    <w:rsid w:val="00A22ADD"/>
    <w:rsid w:val="00A30AD6"/>
    <w:rsid w:val="00A425FE"/>
    <w:rsid w:val="00A46037"/>
    <w:rsid w:val="00A52C98"/>
    <w:rsid w:val="00A6090E"/>
    <w:rsid w:val="00A72B6A"/>
    <w:rsid w:val="00A739C2"/>
    <w:rsid w:val="00A857E6"/>
    <w:rsid w:val="00AB1975"/>
    <w:rsid w:val="00AB1A12"/>
    <w:rsid w:val="00AC35E1"/>
    <w:rsid w:val="00AD452D"/>
    <w:rsid w:val="00AF1911"/>
    <w:rsid w:val="00B12289"/>
    <w:rsid w:val="00B133FF"/>
    <w:rsid w:val="00B137E9"/>
    <w:rsid w:val="00B15955"/>
    <w:rsid w:val="00B25259"/>
    <w:rsid w:val="00B3013D"/>
    <w:rsid w:val="00B3144A"/>
    <w:rsid w:val="00B42548"/>
    <w:rsid w:val="00B468D4"/>
    <w:rsid w:val="00B54AF2"/>
    <w:rsid w:val="00B5620B"/>
    <w:rsid w:val="00B57043"/>
    <w:rsid w:val="00B64319"/>
    <w:rsid w:val="00B8027C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42F0"/>
    <w:rsid w:val="00C46D21"/>
    <w:rsid w:val="00C4752B"/>
    <w:rsid w:val="00C6019A"/>
    <w:rsid w:val="00C72D88"/>
    <w:rsid w:val="00C77686"/>
    <w:rsid w:val="00C87E36"/>
    <w:rsid w:val="00C94212"/>
    <w:rsid w:val="00CA1AD8"/>
    <w:rsid w:val="00CB6C6E"/>
    <w:rsid w:val="00CC47D2"/>
    <w:rsid w:val="00CC5CD5"/>
    <w:rsid w:val="00CC74EE"/>
    <w:rsid w:val="00CD6734"/>
    <w:rsid w:val="00CE1836"/>
    <w:rsid w:val="00CE4DD2"/>
    <w:rsid w:val="00D010AF"/>
    <w:rsid w:val="00D0154F"/>
    <w:rsid w:val="00D21973"/>
    <w:rsid w:val="00D24817"/>
    <w:rsid w:val="00D25CE6"/>
    <w:rsid w:val="00D26E80"/>
    <w:rsid w:val="00D27E4F"/>
    <w:rsid w:val="00D4028A"/>
    <w:rsid w:val="00D45C4B"/>
    <w:rsid w:val="00D63FFC"/>
    <w:rsid w:val="00D664F5"/>
    <w:rsid w:val="00D71129"/>
    <w:rsid w:val="00D71228"/>
    <w:rsid w:val="00D74923"/>
    <w:rsid w:val="00D94615"/>
    <w:rsid w:val="00DA4ABE"/>
    <w:rsid w:val="00DA4AC5"/>
    <w:rsid w:val="00DA503D"/>
    <w:rsid w:val="00DB3DA8"/>
    <w:rsid w:val="00DF0CB1"/>
    <w:rsid w:val="00E104E5"/>
    <w:rsid w:val="00E11BB0"/>
    <w:rsid w:val="00E2755D"/>
    <w:rsid w:val="00E303EF"/>
    <w:rsid w:val="00E30DA8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2229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13640"/>
    <w:rsid w:val="00F30EEB"/>
    <w:rsid w:val="00F45076"/>
    <w:rsid w:val="00F47A16"/>
    <w:rsid w:val="00F80C60"/>
    <w:rsid w:val="00F909B2"/>
    <w:rsid w:val="00F95A1C"/>
    <w:rsid w:val="00FA4D10"/>
    <w:rsid w:val="00FC1914"/>
    <w:rsid w:val="00FC58BC"/>
    <w:rsid w:val="00FD648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47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Evan Watkins</cp:lastModifiedBy>
  <cp:revision>24</cp:revision>
  <cp:lastPrinted>2003-10-05T22:49:00Z</cp:lastPrinted>
  <dcterms:created xsi:type="dcterms:W3CDTF">2015-09-27T02:30:00Z</dcterms:created>
  <dcterms:modified xsi:type="dcterms:W3CDTF">2015-09-29T08:15:00Z</dcterms:modified>
</cp:coreProperties>
</file>