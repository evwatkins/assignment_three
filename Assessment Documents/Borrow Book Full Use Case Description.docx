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EC256B" w:rsidP="00C30076">
      <w:pPr>
        <w:pStyle w:val="Heading1"/>
        <w:spacing w:before="0" w:after="120"/>
        <w:jc w:val="center"/>
      </w:pPr>
      <w:r>
        <w:t>Library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EC256B">
        <w:t>Borrow Book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C30076" w:rsidRDefault="00C30076" w:rsidP="00C30076">
      <w:pPr>
        <w:pStyle w:val="ListParagraph"/>
        <w:ind w:left="1080"/>
      </w:pPr>
      <w:r>
        <w:t xml:space="preserve">When </w:t>
      </w:r>
      <w:r w:rsidR="00EC256B">
        <w:t>a member of the library</w:t>
      </w:r>
    </w:p>
    <w:p w:rsidR="00C30076" w:rsidRDefault="00C30076" w:rsidP="00C30076">
      <w:pPr>
        <w:pStyle w:val="ListParagraph"/>
        <w:ind w:left="1080"/>
      </w:pPr>
      <w:r>
        <w:t xml:space="preserve">Wants to </w:t>
      </w:r>
      <w:r w:rsidR="00EC256B">
        <w:t>borrow a book</w:t>
      </w:r>
      <w:r>
        <w:t xml:space="preserve"> they </w:t>
      </w:r>
      <w:r w:rsidR="00EC256B">
        <w:t>swipe their borrowing card, and scan the books they want to borrow</w:t>
      </w:r>
    </w:p>
    <w:p w:rsidR="00C30076" w:rsidRDefault="00C30076" w:rsidP="00C30076">
      <w:pPr>
        <w:pStyle w:val="ListParagraph"/>
        <w:ind w:left="1080"/>
      </w:pPr>
      <w:r>
        <w:t xml:space="preserve">So that </w:t>
      </w:r>
      <w:r w:rsidR="00EC256B">
        <w:t>the loans are registered in their borrowing record and they can take the books home.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EC256B" w:rsidP="00C30076">
      <w:pPr>
        <w:pStyle w:val="ListParagraph"/>
        <w:numPr>
          <w:ilvl w:val="1"/>
          <w:numId w:val="3"/>
        </w:numPr>
      </w:pPr>
      <w:r>
        <w:t>Borrower</w:t>
      </w:r>
    </w:p>
    <w:p w:rsidR="00C30076" w:rsidRDefault="00EC256B" w:rsidP="00C30076">
      <w:pPr>
        <w:pStyle w:val="ListParagraph"/>
        <w:ind w:left="1080"/>
      </w:pPr>
      <w:r>
        <w:t>The borrower is a member of the library who wishes to borrow a book.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EC256B" w:rsidP="00C30076">
      <w:pPr>
        <w:pStyle w:val="ListParagraph"/>
        <w:numPr>
          <w:ilvl w:val="1"/>
          <w:numId w:val="3"/>
        </w:numPr>
      </w:pPr>
      <w:r>
        <w:t>The member has a current borrowing card.</w:t>
      </w:r>
    </w:p>
    <w:p w:rsidR="003E595A" w:rsidRDefault="003E595A" w:rsidP="003E595A">
      <w:pPr>
        <w:pStyle w:val="ListParagraph"/>
        <w:numPr>
          <w:ilvl w:val="1"/>
          <w:numId w:val="3"/>
        </w:numPr>
      </w:pPr>
      <w:r>
        <w:t xml:space="preserve">All </w:t>
      </w:r>
      <w:r w:rsidRPr="003E595A">
        <w:t>books selected must be shelved in the public area, and have valid book barcodes identifying them to the library system.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D93B79">
      <w:pPr>
        <w:pStyle w:val="ListParagraph"/>
        <w:numPr>
          <w:ilvl w:val="0"/>
          <w:numId w:val="6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3E595A">
        <w:t>the borrower</w:t>
      </w:r>
      <w:r>
        <w:t xml:space="preserve"> </w:t>
      </w:r>
      <w:r w:rsidR="003E595A">
        <w:t>takes their selected books to the self service 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0D215A" w:rsidP="00C30076">
            <w:pPr>
              <w:pStyle w:val="ListParagraph"/>
              <w:ind w:left="0"/>
            </w:pPr>
            <w:r>
              <w:t xml:space="preserve">1 </w:t>
            </w:r>
            <w:r w:rsidR="003E595A">
              <w:t>The borrower selects the borrow function.</w:t>
            </w:r>
          </w:p>
        </w:tc>
        <w:tc>
          <w:tcPr>
            <w:tcW w:w="4508" w:type="dxa"/>
          </w:tcPr>
          <w:p w:rsidR="00C30076" w:rsidRDefault="000D215A" w:rsidP="00C30076">
            <w:pPr>
              <w:pStyle w:val="ListParagraph"/>
              <w:ind w:left="0"/>
            </w:pPr>
            <w:r>
              <w:t xml:space="preserve">2 </w:t>
            </w:r>
            <w:r w:rsidR="003E595A">
              <w:t>The system prompts the user to swipe their borrowing card.</w:t>
            </w:r>
          </w:p>
        </w:tc>
      </w:tr>
      <w:tr w:rsidR="003E595A" w:rsidTr="00C30076">
        <w:tc>
          <w:tcPr>
            <w:tcW w:w="4508" w:type="dxa"/>
          </w:tcPr>
          <w:p w:rsidR="003E595A" w:rsidRDefault="000D215A" w:rsidP="00C30076">
            <w:pPr>
              <w:pStyle w:val="ListParagraph"/>
              <w:ind w:left="0"/>
            </w:pPr>
            <w:r>
              <w:t xml:space="preserve">3 </w:t>
            </w:r>
            <w:r w:rsidR="003E595A">
              <w:t>The borrower swipes their borrowing card.</w:t>
            </w:r>
          </w:p>
        </w:tc>
        <w:tc>
          <w:tcPr>
            <w:tcW w:w="4508" w:type="dxa"/>
          </w:tcPr>
          <w:p w:rsidR="003E595A" w:rsidRDefault="000D215A" w:rsidP="000D215A">
            <w:pPr>
              <w:pStyle w:val="ListParagraph"/>
              <w:ind w:left="0"/>
            </w:pPr>
            <w:r>
              <w:t>4 The system checks the borrower’s record</w:t>
            </w:r>
          </w:p>
        </w:tc>
      </w:tr>
      <w:tr w:rsidR="000D215A" w:rsidTr="00C30076">
        <w:tc>
          <w:tcPr>
            <w:tcW w:w="4508" w:type="dxa"/>
          </w:tcPr>
          <w:p w:rsidR="000D215A" w:rsidRDefault="000D215A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0D215A" w:rsidRDefault="000D215A" w:rsidP="00C30076">
            <w:pPr>
              <w:pStyle w:val="ListParagraph"/>
              <w:ind w:left="0"/>
            </w:pPr>
            <w:r>
              <w:t>5</w:t>
            </w:r>
            <w:r>
              <w:t xml:space="preserve"> The system displays the scanning enabled screen.</w:t>
            </w:r>
          </w:p>
        </w:tc>
      </w:tr>
      <w:tr w:rsidR="000D215A" w:rsidTr="00C30076">
        <w:tc>
          <w:tcPr>
            <w:tcW w:w="4508" w:type="dxa"/>
          </w:tcPr>
          <w:p w:rsidR="000D215A" w:rsidRDefault="000D215A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0D215A" w:rsidRDefault="000D215A" w:rsidP="00C30076">
            <w:pPr>
              <w:pStyle w:val="ListParagraph"/>
              <w:ind w:left="0"/>
            </w:pPr>
            <w:r>
              <w:t>6</w:t>
            </w:r>
            <w:r>
              <w:t xml:space="preserve"> The system displays the borrower’s details.</w:t>
            </w:r>
          </w:p>
        </w:tc>
      </w:tr>
      <w:tr w:rsidR="003E595A" w:rsidTr="00C30076">
        <w:tc>
          <w:tcPr>
            <w:tcW w:w="4508" w:type="dxa"/>
          </w:tcPr>
          <w:p w:rsidR="003E595A" w:rsidRDefault="003E595A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3E595A" w:rsidRDefault="000D215A" w:rsidP="00C30076">
            <w:pPr>
              <w:pStyle w:val="ListParagraph"/>
              <w:ind w:left="0"/>
            </w:pPr>
            <w:r>
              <w:t xml:space="preserve">7 </w:t>
            </w:r>
            <w:r w:rsidR="003E595A">
              <w:t>The system displays the borrowers existing loans.</w:t>
            </w:r>
          </w:p>
        </w:tc>
      </w:tr>
      <w:tr w:rsidR="003E595A" w:rsidTr="00C30076">
        <w:tc>
          <w:tcPr>
            <w:tcW w:w="4508" w:type="dxa"/>
          </w:tcPr>
          <w:p w:rsidR="003E595A" w:rsidRDefault="000D215A" w:rsidP="00C30076">
            <w:pPr>
              <w:pStyle w:val="ListParagraph"/>
              <w:ind w:left="0"/>
            </w:pPr>
            <w:r>
              <w:t xml:space="preserve">8 </w:t>
            </w:r>
            <w:r w:rsidR="003E595A">
              <w:t>The borrower scans a book.</w:t>
            </w:r>
          </w:p>
        </w:tc>
        <w:tc>
          <w:tcPr>
            <w:tcW w:w="4508" w:type="dxa"/>
          </w:tcPr>
          <w:p w:rsidR="003E595A" w:rsidRDefault="000D215A" w:rsidP="00C30076">
            <w:pPr>
              <w:pStyle w:val="ListParagraph"/>
              <w:ind w:left="0"/>
            </w:pPr>
            <w:r>
              <w:t xml:space="preserve">9 </w:t>
            </w:r>
            <w:r w:rsidR="003E595A">
              <w:t>The system displays the book’s details.</w:t>
            </w:r>
          </w:p>
        </w:tc>
      </w:tr>
      <w:tr w:rsidR="003E595A" w:rsidTr="00C30076">
        <w:tc>
          <w:tcPr>
            <w:tcW w:w="4508" w:type="dxa"/>
          </w:tcPr>
          <w:p w:rsidR="003E595A" w:rsidRDefault="003E595A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3E595A" w:rsidRDefault="000D215A" w:rsidP="00C30076">
            <w:pPr>
              <w:pStyle w:val="ListParagraph"/>
              <w:ind w:left="0"/>
            </w:pPr>
            <w:r>
              <w:t xml:space="preserve">10 </w:t>
            </w:r>
            <w:r w:rsidR="003E595A">
              <w:t>The system adds the book to the pending loan list.</w:t>
            </w:r>
          </w:p>
        </w:tc>
      </w:tr>
      <w:tr w:rsidR="003E595A" w:rsidTr="00C30076">
        <w:tc>
          <w:tcPr>
            <w:tcW w:w="4508" w:type="dxa"/>
          </w:tcPr>
          <w:p w:rsidR="003E595A" w:rsidRDefault="000D215A" w:rsidP="00C30076">
            <w:pPr>
              <w:pStyle w:val="ListParagraph"/>
              <w:ind w:left="0"/>
            </w:pPr>
            <w:r>
              <w:t xml:space="preserve">11 </w:t>
            </w:r>
            <w:r w:rsidR="003E595A">
              <w:t>The borrower indicates they have completed scanning their books.</w:t>
            </w:r>
          </w:p>
        </w:tc>
        <w:tc>
          <w:tcPr>
            <w:tcW w:w="4508" w:type="dxa"/>
          </w:tcPr>
          <w:p w:rsidR="003E595A" w:rsidRDefault="000D215A" w:rsidP="00C30076">
            <w:pPr>
              <w:pStyle w:val="ListParagraph"/>
              <w:ind w:left="0"/>
            </w:pPr>
            <w:r>
              <w:t xml:space="preserve">12 </w:t>
            </w:r>
            <w:r w:rsidR="003E595A">
              <w:t>The system display’s the pending loan list for confirmation.</w:t>
            </w:r>
          </w:p>
        </w:tc>
      </w:tr>
      <w:tr w:rsidR="003E595A" w:rsidTr="00C30076">
        <w:tc>
          <w:tcPr>
            <w:tcW w:w="4508" w:type="dxa"/>
          </w:tcPr>
          <w:p w:rsidR="003E595A" w:rsidRDefault="000D215A" w:rsidP="00C30076">
            <w:pPr>
              <w:pStyle w:val="ListParagraph"/>
              <w:ind w:left="0"/>
            </w:pPr>
            <w:r>
              <w:t xml:space="preserve">13 </w:t>
            </w:r>
            <w:r w:rsidR="003E595A">
              <w:t>The borrower confirms the pending loan list.</w:t>
            </w:r>
          </w:p>
        </w:tc>
        <w:tc>
          <w:tcPr>
            <w:tcW w:w="4508" w:type="dxa"/>
          </w:tcPr>
          <w:p w:rsidR="003E595A" w:rsidRDefault="000D215A" w:rsidP="000D215A">
            <w:pPr>
              <w:pStyle w:val="ListParagraph"/>
              <w:ind w:left="0"/>
            </w:pPr>
            <w:r>
              <w:t xml:space="preserve">14 </w:t>
            </w:r>
            <w:r w:rsidR="003E595A">
              <w:t xml:space="preserve">The system </w:t>
            </w:r>
            <w:r>
              <w:t>records</w:t>
            </w:r>
            <w:r w:rsidR="003E595A">
              <w:t xml:space="preserve"> the loans, </w:t>
            </w:r>
            <w:r>
              <w:t xml:space="preserve">and </w:t>
            </w:r>
            <w:r w:rsidR="003E595A">
              <w:t>adds them to the borrower</w:t>
            </w:r>
            <w:r>
              <w:t>’</w:t>
            </w:r>
            <w:r w:rsidR="003E595A">
              <w:t>s record of current loans</w:t>
            </w:r>
            <w:r>
              <w:t>.</w:t>
            </w:r>
          </w:p>
        </w:tc>
      </w:tr>
      <w:tr w:rsidR="003E595A" w:rsidTr="00C30076">
        <w:tc>
          <w:tcPr>
            <w:tcW w:w="4508" w:type="dxa"/>
          </w:tcPr>
          <w:p w:rsidR="003E595A" w:rsidRDefault="003E595A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3E595A" w:rsidRDefault="000D215A" w:rsidP="00C30076">
            <w:pPr>
              <w:pStyle w:val="ListParagraph"/>
              <w:ind w:left="0"/>
            </w:pPr>
            <w:r>
              <w:t>15 The system prints a loan slip.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801E2F" w:rsidRDefault="00801E2F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br w:type="page"/>
      </w:r>
    </w:p>
    <w:p w:rsidR="00C30076" w:rsidRPr="00C30076" w:rsidRDefault="00C30076" w:rsidP="003E595A">
      <w:pPr>
        <w:pStyle w:val="ListParagraph"/>
        <w:numPr>
          <w:ilvl w:val="0"/>
          <w:numId w:val="6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lastRenderedPageBreak/>
        <w:t>Alternate Flows</w:t>
      </w:r>
    </w:p>
    <w:p w:rsidR="00801E2F" w:rsidRPr="00801E2F" w:rsidRDefault="00801E2F" w:rsidP="00801E2F">
      <w:pPr>
        <w:pStyle w:val="ListParagraph"/>
        <w:numPr>
          <w:ilvl w:val="1"/>
          <w:numId w:val="6"/>
        </w:numPr>
        <w:rPr>
          <w:b/>
        </w:rPr>
      </w:pPr>
      <w:r w:rsidRPr="00801E2F">
        <w:rPr>
          <w:b/>
        </w:rPr>
        <w:t>Borrowing Restricted</w:t>
      </w:r>
    </w:p>
    <w:p w:rsidR="00801E2F" w:rsidRDefault="00801E2F" w:rsidP="00801E2F">
      <w:pPr>
        <w:pStyle w:val="ListParagraph"/>
        <w:ind w:left="792"/>
      </w:pPr>
      <w:r>
        <w:t>If at step 4 of the normal flow the borrower is restricted from borrowing,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1E2F" w:rsidTr="00B23A8C">
        <w:tc>
          <w:tcPr>
            <w:tcW w:w="4508" w:type="dxa"/>
          </w:tcPr>
          <w:p w:rsidR="00801E2F" w:rsidRDefault="00801E2F" w:rsidP="00B23A8C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801E2F" w:rsidRDefault="00801E2F" w:rsidP="00B23A8C">
            <w:pPr>
              <w:jc w:val="center"/>
            </w:pPr>
            <w:r>
              <w:t>System</w:t>
            </w:r>
          </w:p>
        </w:tc>
      </w:tr>
      <w:tr w:rsidR="00801E2F" w:rsidTr="00B23A8C">
        <w:tc>
          <w:tcPr>
            <w:tcW w:w="4508" w:type="dxa"/>
          </w:tcPr>
          <w:p w:rsidR="00801E2F" w:rsidRDefault="00801E2F" w:rsidP="00B23A8C"/>
        </w:tc>
        <w:tc>
          <w:tcPr>
            <w:tcW w:w="4508" w:type="dxa"/>
          </w:tcPr>
          <w:p w:rsidR="00801E2F" w:rsidRDefault="003962B8" w:rsidP="00B23A8C">
            <w:r>
              <w:t xml:space="preserve">4.1 </w:t>
            </w:r>
            <w:r w:rsidR="00801E2F">
              <w:t>The system displays the borrowing restricted screen</w:t>
            </w:r>
          </w:p>
        </w:tc>
      </w:tr>
      <w:tr w:rsidR="00801E2F" w:rsidTr="00B23A8C">
        <w:tc>
          <w:tcPr>
            <w:tcW w:w="4508" w:type="dxa"/>
          </w:tcPr>
          <w:p w:rsidR="00801E2F" w:rsidRDefault="00801E2F" w:rsidP="00B23A8C"/>
        </w:tc>
        <w:tc>
          <w:tcPr>
            <w:tcW w:w="4508" w:type="dxa"/>
          </w:tcPr>
          <w:p w:rsidR="00801E2F" w:rsidRDefault="003962B8" w:rsidP="00B23A8C">
            <w:r>
              <w:t xml:space="preserve">4.2 </w:t>
            </w:r>
            <w:r w:rsidR="00801E2F">
              <w:t>The system displays the borrower’s details.</w:t>
            </w:r>
          </w:p>
        </w:tc>
      </w:tr>
      <w:tr w:rsidR="00801E2F" w:rsidTr="00B23A8C">
        <w:tc>
          <w:tcPr>
            <w:tcW w:w="4508" w:type="dxa"/>
          </w:tcPr>
          <w:p w:rsidR="00801E2F" w:rsidRDefault="00801E2F" w:rsidP="00B23A8C"/>
        </w:tc>
        <w:tc>
          <w:tcPr>
            <w:tcW w:w="4508" w:type="dxa"/>
          </w:tcPr>
          <w:p w:rsidR="00801E2F" w:rsidRDefault="003962B8" w:rsidP="00B23A8C">
            <w:r>
              <w:t>4.3</w:t>
            </w:r>
            <w:r w:rsidR="00801E2F">
              <w:t>The system displays existing loan details.</w:t>
            </w:r>
          </w:p>
        </w:tc>
      </w:tr>
      <w:tr w:rsidR="00801E2F" w:rsidTr="00B23A8C">
        <w:tc>
          <w:tcPr>
            <w:tcW w:w="4508" w:type="dxa"/>
          </w:tcPr>
          <w:p w:rsidR="00801E2F" w:rsidRDefault="003962B8" w:rsidP="00B23A8C">
            <w:r>
              <w:t xml:space="preserve">4.4 </w:t>
            </w:r>
            <w:r w:rsidR="00801E2F">
              <w:t>The borrower cancels borrowing</w:t>
            </w:r>
          </w:p>
        </w:tc>
        <w:tc>
          <w:tcPr>
            <w:tcW w:w="4508" w:type="dxa"/>
          </w:tcPr>
          <w:p w:rsidR="00801E2F" w:rsidRDefault="00801E2F" w:rsidP="00B23A8C"/>
        </w:tc>
      </w:tr>
    </w:tbl>
    <w:p w:rsidR="00801E2F" w:rsidRDefault="00801E2F" w:rsidP="00801E2F">
      <w:r>
        <w:tab/>
        <w:t>The use case ends.</w:t>
      </w:r>
    </w:p>
    <w:p w:rsidR="003962B8" w:rsidRPr="00801E2F" w:rsidRDefault="003962B8" w:rsidP="003962B8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More Books to Scan</w:t>
      </w:r>
    </w:p>
    <w:p w:rsidR="003962B8" w:rsidRDefault="003962B8" w:rsidP="003962B8">
      <w:pPr>
        <w:pStyle w:val="ListParagraph"/>
        <w:ind w:left="792"/>
      </w:pPr>
      <w:r>
        <w:t>If at step 10 of the normal flow the borrower has more books to borrow,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62B8" w:rsidTr="00B23A8C">
        <w:tc>
          <w:tcPr>
            <w:tcW w:w="4508" w:type="dxa"/>
          </w:tcPr>
          <w:p w:rsidR="003962B8" w:rsidRDefault="003962B8" w:rsidP="00B23A8C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3962B8" w:rsidRDefault="003962B8" w:rsidP="00B23A8C">
            <w:pPr>
              <w:jc w:val="center"/>
            </w:pPr>
            <w:r>
              <w:t>System</w:t>
            </w:r>
          </w:p>
        </w:tc>
      </w:tr>
      <w:tr w:rsidR="003962B8" w:rsidTr="00B23A8C">
        <w:tc>
          <w:tcPr>
            <w:tcW w:w="4508" w:type="dxa"/>
          </w:tcPr>
          <w:p w:rsidR="003962B8" w:rsidRDefault="003962B8" w:rsidP="00B23A8C">
            <w:r>
              <w:t xml:space="preserve">10. 1 </w:t>
            </w:r>
            <w:r>
              <w:t>The borrower scans another book</w:t>
            </w:r>
          </w:p>
        </w:tc>
        <w:tc>
          <w:tcPr>
            <w:tcW w:w="4508" w:type="dxa"/>
          </w:tcPr>
          <w:p w:rsidR="003962B8" w:rsidRDefault="003962B8" w:rsidP="00B23A8C"/>
        </w:tc>
      </w:tr>
    </w:tbl>
    <w:p w:rsidR="003962B8" w:rsidRDefault="003962B8" w:rsidP="003962B8">
      <w:r>
        <w:tab/>
        <w:t>The normal flow is resumed at step 8</w:t>
      </w:r>
      <w:r>
        <w:t>.</w:t>
      </w:r>
    </w:p>
    <w:p w:rsidR="003962B8" w:rsidRPr="00801E2F" w:rsidRDefault="003962B8" w:rsidP="003962B8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At loan limit</w:t>
      </w:r>
    </w:p>
    <w:p w:rsidR="003962B8" w:rsidRDefault="003962B8" w:rsidP="003962B8">
      <w:pPr>
        <w:pStyle w:val="ListParagraph"/>
        <w:ind w:left="792"/>
      </w:pPr>
      <w:r>
        <w:t>If at step 10</w:t>
      </w:r>
      <w:r>
        <w:t>.1</w:t>
      </w:r>
      <w:r>
        <w:t xml:space="preserve"> of </w:t>
      </w:r>
      <w:r>
        <w:t>alternate flow ‘More Books to Scan’</w:t>
      </w:r>
      <w:r>
        <w:t xml:space="preserve"> the borrower has </w:t>
      </w:r>
      <w:r>
        <w:t>reached the loan limit</w:t>
      </w:r>
      <w:r>
        <w:t>, then</w:t>
      </w:r>
    </w:p>
    <w:p w:rsidR="003962B8" w:rsidRDefault="003962B8" w:rsidP="003962B8">
      <w:r>
        <w:tab/>
        <w:t xml:space="preserve">The </w:t>
      </w:r>
      <w:r>
        <w:t>normal flow is resumed at step 12.</w:t>
      </w:r>
    </w:p>
    <w:p w:rsidR="003962B8" w:rsidRPr="00801E2F" w:rsidRDefault="003962B8" w:rsidP="003962B8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More Books to Scan</w:t>
      </w:r>
    </w:p>
    <w:p w:rsidR="003962B8" w:rsidRDefault="003962B8" w:rsidP="003962B8">
      <w:pPr>
        <w:pStyle w:val="ListParagraph"/>
        <w:ind w:left="792"/>
      </w:pPr>
      <w:r>
        <w:t xml:space="preserve">If at step </w:t>
      </w:r>
      <w:r>
        <w:t>12</w:t>
      </w:r>
      <w:r>
        <w:t xml:space="preserve"> of the normal flow the borrower </w:t>
      </w:r>
      <w:r>
        <w:t>rejects the current pending loan list</w:t>
      </w:r>
      <w:r>
        <w:t>, then</w:t>
      </w:r>
    </w:p>
    <w:p w:rsidR="003962B8" w:rsidRDefault="003962B8" w:rsidP="003962B8">
      <w:r>
        <w:tab/>
        <w:t xml:space="preserve">The </w:t>
      </w:r>
      <w:r>
        <w:t>normal flow is resumed at step 5.</w:t>
      </w:r>
      <w:r w:rsidR="004B7AB3">
        <w:t xml:space="preserve"> (This deletes the current pending loan list.)</w:t>
      </w:r>
    </w:p>
    <w:p w:rsidR="00C30076" w:rsidRPr="00C30076" w:rsidRDefault="00C30076" w:rsidP="00D93B79">
      <w:pPr>
        <w:pStyle w:val="ListParagraph"/>
        <w:numPr>
          <w:ilvl w:val="0"/>
          <w:numId w:val="12"/>
        </w:numPr>
        <w:rPr>
          <w:color w:val="2E74B5" w:themeColor="accent1" w:themeShade="BF"/>
          <w:sz w:val="28"/>
          <w:szCs w:val="28"/>
        </w:rPr>
      </w:pPr>
      <w:proofErr w:type="spellStart"/>
      <w:r w:rsidRPr="00C30076">
        <w:rPr>
          <w:color w:val="2E74B5" w:themeColor="accent1" w:themeShade="BF"/>
          <w:sz w:val="28"/>
          <w:szCs w:val="28"/>
        </w:rPr>
        <w:t>Subflows</w:t>
      </w:r>
      <w:proofErr w:type="spellEnd"/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D93B79">
      <w:pPr>
        <w:pStyle w:val="ListParagraph"/>
        <w:numPr>
          <w:ilvl w:val="0"/>
          <w:numId w:val="1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:rsidR="004B7AB3" w:rsidRDefault="004B7AB3" w:rsidP="00D93B79">
      <w:pPr>
        <w:pStyle w:val="ListParagraph"/>
        <w:numPr>
          <w:ilvl w:val="1"/>
          <w:numId w:val="3"/>
        </w:numPr>
      </w:pPr>
      <w:r>
        <w:t>Successful Completion – Books Borrowed</w:t>
      </w:r>
    </w:p>
    <w:p w:rsidR="004B7AB3" w:rsidRDefault="004B7AB3" w:rsidP="004B7AB3">
      <w:pPr>
        <w:pStyle w:val="ListParagraph"/>
        <w:ind w:left="792"/>
      </w:pPr>
      <w:r>
        <w:t>The borrower successfully borrows their books</w:t>
      </w:r>
    </w:p>
    <w:p w:rsidR="004B7AB3" w:rsidRDefault="004B7AB3" w:rsidP="00D93B79">
      <w:pPr>
        <w:pStyle w:val="ListParagraph"/>
        <w:numPr>
          <w:ilvl w:val="1"/>
          <w:numId w:val="3"/>
        </w:numPr>
      </w:pPr>
      <w:r>
        <w:t>Borrowing Restricted</w:t>
      </w:r>
      <w:r>
        <w:t xml:space="preserve"> – </w:t>
      </w:r>
      <w:r>
        <w:t xml:space="preserve">No </w:t>
      </w:r>
      <w:r>
        <w:t>Books Borrowed</w:t>
      </w:r>
    </w:p>
    <w:p w:rsidR="004B7AB3" w:rsidRDefault="004B7AB3" w:rsidP="004B7AB3">
      <w:pPr>
        <w:pStyle w:val="ListParagraph"/>
        <w:ind w:left="792"/>
      </w:pPr>
      <w:r>
        <w:t xml:space="preserve">The borrower </w:t>
      </w:r>
      <w:r>
        <w:t>cannot borrow any books.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D93B79">
      <w:pPr>
        <w:pStyle w:val="ListParagraph"/>
        <w:numPr>
          <w:ilvl w:val="0"/>
          <w:numId w:val="14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4B7AB3" w:rsidRDefault="004B7AB3" w:rsidP="00D93B79">
      <w:pPr>
        <w:pStyle w:val="ListParagraph"/>
        <w:numPr>
          <w:ilvl w:val="1"/>
          <w:numId w:val="3"/>
        </w:numPr>
      </w:pPr>
      <w:r>
        <w:t>Successful Completion – Books Borrowed</w:t>
      </w:r>
    </w:p>
    <w:p w:rsidR="00C30076" w:rsidRDefault="004B7AB3" w:rsidP="00C30076">
      <w:pPr>
        <w:pStyle w:val="ListParagraph"/>
        <w:ind w:left="792"/>
      </w:pPr>
      <w:r>
        <w:t>All loans are recorded.</w:t>
      </w:r>
    </w:p>
    <w:p w:rsidR="004B7AB3" w:rsidRDefault="004B7AB3" w:rsidP="00C30076">
      <w:pPr>
        <w:pStyle w:val="ListParagraph"/>
        <w:ind w:left="792"/>
      </w:pPr>
      <w:r>
        <w:t>The borrowed books status is updated to ON_LOAN.</w:t>
      </w:r>
    </w:p>
    <w:p w:rsidR="004B7AB3" w:rsidRDefault="004B7AB3" w:rsidP="00C30076">
      <w:pPr>
        <w:pStyle w:val="ListParagraph"/>
        <w:ind w:left="792"/>
      </w:pPr>
      <w:r>
        <w:t>The borrower’s loan record is updated with the new loans.</w:t>
      </w:r>
    </w:p>
    <w:p w:rsidR="004B7AB3" w:rsidRDefault="004B7AB3" w:rsidP="00D93B79">
      <w:pPr>
        <w:pStyle w:val="ListParagraph"/>
        <w:numPr>
          <w:ilvl w:val="1"/>
          <w:numId w:val="3"/>
        </w:numPr>
      </w:pPr>
      <w:r>
        <w:t>Borrowing Restricted – No Books Borrowed</w:t>
      </w:r>
    </w:p>
    <w:p w:rsidR="004B7AB3" w:rsidRDefault="004B7AB3" w:rsidP="004B7AB3">
      <w:pPr>
        <w:pStyle w:val="ListParagraph"/>
        <w:ind w:left="792"/>
      </w:pPr>
      <w:r>
        <w:t>No new loans are recorded.</w:t>
      </w:r>
    </w:p>
    <w:p w:rsidR="004B7AB3" w:rsidRDefault="004B7AB3" w:rsidP="004B7AB3">
      <w:pPr>
        <w:pStyle w:val="ListParagraph"/>
        <w:ind w:left="792"/>
      </w:pPr>
      <w:r>
        <w:t>No books status is changed.</w:t>
      </w:r>
    </w:p>
    <w:p w:rsidR="004B7AB3" w:rsidRDefault="004B7AB3" w:rsidP="004B7AB3">
      <w:pPr>
        <w:pStyle w:val="ListParagraph"/>
        <w:ind w:left="792"/>
      </w:pPr>
      <w:r>
        <w:t>The borrower’s loan record is not updated.</w:t>
      </w:r>
    </w:p>
    <w:p w:rsidR="004B7AB3" w:rsidRDefault="004B7AB3" w:rsidP="00D93B79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:rsidR="00C30076" w:rsidRPr="00D93B79" w:rsidRDefault="00C30076" w:rsidP="00D93B79">
      <w:pPr>
        <w:pStyle w:val="ListParagraph"/>
        <w:numPr>
          <w:ilvl w:val="0"/>
          <w:numId w:val="15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:rsidR="00C30076" w:rsidRDefault="00C30076" w:rsidP="00C30076">
      <w:pPr>
        <w:pStyle w:val="ListParagraph"/>
        <w:ind w:left="1440"/>
      </w:pPr>
      <w:bookmarkStart w:id="0" w:name="_GoBack"/>
      <w:bookmarkEnd w:id="0"/>
    </w:p>
    <w:sectPr w:rsid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8F3" w:rsidRDefault="00E278F3" w:rsidP="00FA00EE">
      <w:pPr>
        <w:spacing w:after="0" w:line="240" w:lineRule="auto"/>
      </w:pPr>
      <w:r>
        <w:separator/>
      </w:r>
    </w:p>
  </w:endnote>
  <w:endnote w:type="continuationSeparator" w:id="0">
    <w:p w:rsidR="00E278F3" w:rsidRDefault="00E278F3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8F3" w:rsidRDefault="00E278F3" w:rsidP="00FA00EE">
      <w:pPr>
        <w:spacing w:after="0" w:line="240" w:lineRule="auto"/>
      </w:pPr>
      <w:r>
        <w:separator/>
      </w:r>
    </w:p>
  </w:footnote>
  <w:footnote w:type="continuationSeparator" w:id="0">
    <w:p w:rsidR="00E278F3" w:rsidRDefault="00E278F3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801E2F">
          <w:pPr>
            <w:pStyle w:val="Header"/>
          </w:pPr>
          <w:r>
            <w:t>Library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 w:rsidP="00801E2F">
          <w:pPr>
            <w:pStyle w:val="Header"/>
          </w:pPr>
          <w:r>
            <w:t xml:space="preserve">Use-case Specification: </w:t>
          </w:r>
          <w:r w:rsidR="00801E2F">
            <w:t>Borrow Book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  <w:r>
            <w:t>Date: &lt;</w:t>
          </w:r>
          <w:proofErr w:type="spellStart"/>
          <w:r>
            <w:t>dd</w:t>
          </w:r>
          <w:proofErr w:type="spellEnd"/>
          <w:r>
            <w:t>/mm/</w:t>
          </w:r>
          <w:proofErr w:type="spellStart"/>
          <w:r>
            <w:t>yyyy</w:t>
          </w:r>
          <w:proofErr w:type="spellEnd"/>
          <w:r>
            <w:t>&gt;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8335B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8636B1"/>
    <w:multiLevelType w:val="multilevel"/>
    <w:tmpl w:val="01103F1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F3009A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EC0F68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A6C4550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BC92FAA"/>
    <w:multiLevelType w:val="multilevel"/>
    <w:tmpl w:val="596A9D2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BA270C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0DE7375"/>
    <w:multiLevelType w:val="multilevel"/>
    <w:tmpl w:val="6E3A27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6A3541B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2E925B9"/>
    <w:multiLevelType w:val="multilevel"/>
    <w:tmpl w:val="BFD849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13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14"/>
  </w:num>
  <w:num w:numId="13">
    <w:abstractNumId w:val="12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80"/>
    <w:rsid w:val="000D215A"/>
    <w:rsid w:val="003617B5"/>
    <w:rsid w:val="003962B8"/>
    <w:rsid w:val="003E595A"/>
    <w:rsid w:val="00423B72"/>
    <w:rsid w:val="004B7AB3"/>
    <w:rsid w:val="007E1313"/>
    <w:rsid w:val="00801E2F"/>
    <w:rsid w:val="00835722"/>
    <w:rsid w:val="008B04A6"/>
    <w:rsid w:val="00900A42"/>
    <w:rsid w:val="00937B9A"/>
    <w:rsid w:val="009A20AB"/>
    <w:rsid w:val="009E2880"/>
    <w:rsid w:val="00AA2680"/>
    <w:rsid w:val="00C30076"/>
    <w:rsid w:val="00D21691"/>
    <w:rsid w:val="00D93B79"/>
    <w:rsid w:val="00E278F3"/>
    <w:rsid w:val="00EC256B"/>
    <w:rsid w:val="00F31445"/>
    <w:rsid w:val="00F61FAF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C5001-5145-4264-8C8B-197BE562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Borrow Book Full Use Case Description</Template>
  <TotalTime>110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jtulip</dc:creator>
  <cp:lastModifiedBy>James Tulip</cp:lastModifiedBy>
  <cp:revision>3</cp:revision>
  <dcterms:created xsi:type="dcterms:W3CDTF">2015-09-01T11:57:00Z</dcterms:created>
  <dcterms:modified xsi:type="dcterms:W3CDTF">2015-09-01T13:46:00Z</dcterms:modified>
</cp:coreProperties>
</file>